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sz w:val="48"/>
          <w:szCs w:val="48"/>
        </w:rPr>
        <w:alias w:val="Title"/>
        <w:tag w:val=""/>
        <w:id w:val="-74908585"/>
        <w:placeholder>
          <w:docPart w:val="B59DBEF513E146D186F6713D68E74096"/>
        </w:placeholder>
        <w:dataBinding w:prefixMappings="xmlns:ns0='http://purl.org/dc/elements/1.1/' xmlns:ns1='http://schemas.openxmlformats.org/package/2006/metadata/core-properties' " w:xpath="/ns1:coreProperties[1]/ns0:title[1]" w:storeItemID="{6C3C8BC8-F283-45AE-878A-BAB7291924A1}"/>
        <w:text/>
      </w:sdtPr>
      <w:sdtEndPr/>
      <w:sdtContent>
        <w:p w14:paraId="07183E8D" w14:textId="77777777"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14:paraId="48244B4D" w14:textId="77777777"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14:paraId="3369A147" w14:textId="77777777" w:rsidR="005E61CD" w:rsidRPr="00D31494" w:rsidRDefault="00D31494" w:rsidP="007E0373">
      <w:pPr>
        <w:tabs>
          <w:tab w:val="left" w:pos="4320"/>
          <w:tab w:val="left" w:pos="8640"/>
        </w:tabs>
        <w:spacing w:before="120" w:after="360"/>
        <w:jc w:val="center"/>
        <w:rPr>
          <w:b/>
          <w:sz w:val="48"/>
          <w:szCs w:val="48"/>
        </w:rPr>
      </w:pPr>
      <w:r w:rsidRPr="00D31494">
        <w:rPr>
          <w:rFonts w:cs="Calibri"/>
          <w:b/>
          <w:sz w:val="48"/>
          <w:szCs w:val="48"/>
        </w:rPr>
        <w:t>FordMsg3CCBusHiSpd</w:t>
      </w:r>
    </w:p>
    <w:p w14:paraId="765CE9EC" w14:textId="7BB0EA23" w:rsidR="005E61CD" w:rsidRPr="007E0373" w:rsidRDefault="001C04DC" w:rsidP="007E0373">
      <w:pPr>
        <w:tabs>
          <w:tab w:val="left" w:pos="4320"/>
          <w:tab w:val="left" w:pos="8640"/>
        </w:tabs>
        <w:spacing w:before="120" w:after="360"/>
        <w:jc w:val="center"/>
        <w:rPr>
          <w:b/>
          <w:sz w:val="36"/>
        </w:rPr>
      </w:pPr>
      <w:r>
        <w:fldChar w:fldCharType="begin"/>
      </w:r>
      <w:r>
        <w:instrText xml:space="preserve"> DOCPROPERTY  "Release Date"  \* MERGEFORMAT </w:instrText>
      </w:r>
      <w:r>
        <w:fldChar w:fldCharType="separate"/>
      </w:r>
      <w:r w:rsidR="00D31494">
        <w:rPr>
          <w:b/>
          <w:sz w:val="36"/>
        </w:rPr>
        <w:t>20</w:t>
      </w:r>
      <w:r w:rsidR="00EC17F7">
        <w:rPr>
          <w:b/>
          <w:sz w:val="36"/>
        </w:rPr>
        <w:t>-Apr-2</w:t>
      </w:r>
      <w:r w:rsidR="004C03D5">
        <w:rPr>
          <w:b/>
          <w:sz w:val="36"/>
        </w:rPr>
        <w:t>018</w:t>
      </w:r>
      <w:r>
        <w:rPr>
          <w:b/>
          <w:sz w:val="36"/>
        </w:rPr>
        <w:fldChar w:fldCharType="end"/>
      </w:r>
    </w:p>
    <w:p w14:paraId="6586E75C" w14:textId="77777777" w:rsidR="00B81C1B" w:rsidRPr="00A158C7" w:rsidRDefault="00B81C1B" w:rsidP="007E0373">
      <w:pPr>
        <w:tabs>
          <w:tab w:val="left" w:pos="4320"/>
          <w:tab w:val="left" w:pos="8640"/>
        </w:tabs>
        <w:spacing w:before="960"/>
        <w:jc w:val="center"/>
        <w:rPr>
          <w:b/>
          <w:sz w:val="24"/>
        </w:rPr>
      </w:pPr>
      <w:r w:rsidRPr="00A158C7">
        <w:rPr>
          <w:b/>
          <w:sz w:val="24"/>
        </w:rPr>
        <w:t>Prepared For:</w:t>
      </w:r>
    </w:p>
    <w:p w14:paraId="0366B288" w14:textId="77777777" w:rsidR="00AA61A8" w:rsidRPr="00A158C7" w:rsidRDefault="001C04DC" w:rsidP="00DE23CE">
      <w:pPr>
        <w:tabs>
          <w:tab w:val="left" w:pos="4320"/>
          <w:tab w:val="left" w:pos="8640"/>
        </w:tabs>
        <w:jc w:val="center"/>
        <w:rPr>
          <w:b/>
          <w:sz w:val="24"/>
        </w:rPr>
      </w:pPr>
      <w:r>
        <w:fldChar w:fldCharType="begin"/>
      </w:r>
      <w:r>
        <w:instrText xml:space="preserve"> DOCPROPERTY  "Prepared for Group"  \* MERGEFORMAT </w:instrText>
      </w:r>
      <w:r>
        <w:fldChar w:fldCharType="separate"/>
      </w:r>
      <w:r w:rsidR="004B62E4">
        <w:rPr>
          <w:b/>
          <w:sz w:val="24"/>
        </w:rPr>
        <w:t>Software Engineering</w:t>
      </w:r>
      <w:r>
        <w:rPr>
          <w:b/>
          <w:sz w:val="24"/>
        </w:rPr>
        <w:fldChar w:fldCharType="end"/>
      </w:r>
    </w:p>
    <w:p w14:paraId="15DBB36C" w14:textId="77777777" w:rsidR="00DE23CE" w:rsidRPr="00A158C7" w:rsidRDefault="001C04DC" w:rsidP="00DE23CE">
      <w:pPr>
        <w:tabs>
          <w:tab w:val="left" w:pos="4320"/>
          <w:tab w:val="left" w:pos="8640"/>
        </w:tabs>
        <w:jc w:val="center"/>
        <w:rPr>
          <w:b/>
          <w:sz w:val="24"/>
        </w:rPr>
      </w:pPr>
      <w:r>
        <w:fldChar w:fldCharType="begin"/>
      </w:r>
      <w:r>
        <w:instrText xml:space="preserve"> DOCPROPERTY  Company  \* MERGEFORMAT </w:instrText>
      </w:r>
      <w:r>
        <w:fldChar w:fldCharType="separate"/>
      </w:r>
      <w:r w:rsidR="004B62E4">
        <w:rPr>
          <w:b/>
          <w:sz w:val="24"/>
        </w:rPr>
        <w:t>Nexteer Automotive</w:t>
      </w:r>
      <w:r>
        <w:rPr>
          <w:b/>
          <w:sz w:val="24"/>
        </w:rPr>
        <w:fldChar w:fldCharType="end"/>
      </w:r>
      <w:r w:rsidR="007E0373">
        <w:rPr>
          <w:b/>
          <w:sz w:val="24"/>
        </w:rPr>
        <w:t>,</w:t>
      </w:r>
    </w:p>
    <w:p w14:paraId="287EE990" w14:textId="77777777" w:rsidR="007E0373" w:rsidRDefault="001C04DC">
      <w:pPr>
        <w:tabs>
          <w:tab w:val="left" w:pos="4320"/>
          <w:tab w:val="left" w:pos="8640"/>
        </w:tabs>
        <w:jc w:val="center"/>
        <w:rPr>
          <w:b/>
          <w:sz w:val="24"/>
        </w:rPr>
      </w:pPr>
      <w:r>
        <w:fldChar w:fldCharType="begin"/>
      </w:r>
      <w:r>
        <w:instrText xml:space="preserve"> DOCPROPERTY  Location  \* MERGEFORMAT </w:instrText>
      </w:r>
      <w:r>
        <w:fldChar w:fldCharType="separate"/>
      </w:r>
      <w:r w:rsidR="004B62E4">
        <w:rPr>
          <w:b/>
          <w:sz w:val="24"/>
        </w:rPr>
        <w:t>Saginaw, MI, USA</w:t>
      </w:r>
      <w:r>
        <w:rPr>
          <w:b/>
          <w:sz w:val="24"/>
        </w:rPr>
        <w:fldChar w:fldCharType="end"/>
      </w:r>
    </w:p>
    <w:p w14:paraId="27D2FD0D" w14:textId="77777777"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14:paraId="644296FD" w14:textId="77777777" w:rsidR="0043710A" w:rsidRDefault="0043710A" w:rsidP="0043710A">
      <w:pPr>
        <w:tabs>
          <w:tab w:val="left" w:pos="4320"/>
          <w:tab w:val="left" w:pos="8640"/>
        </w:tabs>
        <w:jc w:val="center"/>
        <w:rPr>
          <w:b/>
          <w:sz w:val="24"/>
        </w:rPr>
      </w:pPr>
      <w:r>
        <w:rPr>
          <w:b/>
          <w:sz w:val="24"/>
        </w:rPr>
        <w:t>TATA ELXSI,</w:t>
      </w:r>
    </w:p>
    <w:p w14:paraId="69A75BBF" w14:textId="77777777" w:rsidR="0043710A" w:rsidRDefault="0043710A" w:rsidP="0043710A">
      <w:pPr>
        <w:tabs>
          <w:tab w:val="left" w:pos="4320"/>
          <w:tab w:val="left" w:pos="8640"/>
        </w:tabs>
        <w:jc w:val="center"/>
        <w:rPr>
          <w:b/>
          <w:sz w:val="24"/>
        </w:rPr>
      </w:pPr>
      <w:r>
        <w:rPr>
          <w:b/>
          <w:sz w:val="24"/>
        </w:rPr>
        <w:t>INDIA</w:t>
      </w:r>
    </w:p>
    <w:p w14:paraId="5477A78B" w14:textId="77777777" w:rsidR="0043710A" w:rsidRDefault="0043710A" w:rsidP="00480A9D">
      <w:pPr>
        <w:tabs>
          <w:tab w:val="left" w:pos="4320"/>
          <w:tab w:val="left" w:pos="8640"/>
        </w:tabs>
        <w:jc w:val="center"/>
        <w:rPr>
          <w:b/>
          <w:sz w:val="24"/>
        </w:rPr>
      </w:pPr>
    </w:p>
    <w:p w14:paraId="0D6374B0" w14:textId="77777777" w:rsidR="00E96B62" w:rsidRDefault="00E96B62" w:rsidP="00480A9D">
      <w:pPr>
        <w:tabs>
          <w:tab w:val="left" w:pos="4320"/>
          <w:tab w:val="left" w:pos="8640"/>
        </w:tabs>
        <w:jc w:val="center"/>
        <w:rPr>
          <w:b/>
          <w:sz w:val="23"/>
        </w:rPr>
      </w:pPr>
    </w:p>
    <w:p w14:paraId="3B803AB6" w14:textId="77777777" w:rsidR="00E96B62" w:rsidRPr="00E96B62" w:rsidRDefault="00E96B62" w:rsidP="00E96B62">
      <w:pPr>
        <w:rPr>
          <w:sz w:val="23"/>
        </w:rPr>
      </w:pPr>
    </w:p>
    <w:p w14:paraId="4159297D" w14:textId="77777777" w:rsidR="00E96B62" w:rsidRPr="00E96B62" w:rsidRDefault="00E96B62" w:rsidP="00E96B62">
      <w:pPr>
        <w:rPr>
          <w:sz w:val="23"/>
        </w:rPr>
      </w:pPr>
    </w:p>
    <w:p w14:paraId="1499844B" w14:textId="77777777" w:rsidR="00E96B62" w:rsidRPr="00E96B62" w:rsidRDefault="00E96B62" w:rsidP="00E96B62">
      <w:pPr>
        <w:rPr>
          <w:sz w:val="23"/>
        </w:rPr>
      </w:pPr>
    </w:p>
    <w:p w14:paraId="6074E997" w14:textId="77777777" w:rsidR="00E96B62" w:rsidRPr="00E96B62" w:rsidRDefault="00E96B62" w:rsidP="00E96B62">
      <w:pPr>
        <w:rPr>
          <w:sz w:val="23"/>
        </w:rPr>
      </w:pPr>
    </w:p>
    <w:p w14:paraId="0032367A" w14:textId="77777777" w:rsidR="00E96B62" w:rsidRPr="00E96B62" w:rsidRDefault="00E96B62" w:rsidP="00E96B62">
      <w:pPr>
        <w:rPr>
          <w:sz w:val="23"/>
        </w:rPr>
      </w:pPr>
    </w:p>
    <w:p w14:paraId="21609A06" w14:textId="77777777" w:rsidR="00E96B62" w:rsidRDefault="00E96B62" w:rsidP="00480A9D">
      <w:pPr>
        <w:tabs>
          <w:tab w:val="left" w:pos="4320"/>
          <w:tab w:val="left" w:pos="8640"/>
        </w:tabs>
        <w:jc w:val="center"/>
        <w:rPr>
          <w:sz w:val="23"/>
        </w:rPr>
      </w:pPr>
    </w:p>
    <w:p w14:paraId="12019866" w14:textId="77777777" w:rsidR="00E96B62" w:rsidRDefault="00E96B62" w:rsidP="00E96B62">
      <w:pPr>
        <w:tabs>
          <w:tab w:val="left" w:pos="4320"/>
          <w:tab w:val="left" w:pos="8640"/>
        </w:tabs>
        <w:rPr>
          <w:sz w:val="23"/>
        </w:rPr>
      </w:pPr>
    </w:p>
    <w:p w14:paraId="6240361A" w14:textId="77777777" w:rsidR="00B81C1B" w:rsidRPr="006C2D7D" w:rsidRDefault="00B81C1B" w:rsidP="00480A9D">
      <w:pPr>
        <w:tabs>
          <w:tab w:val="left" w:pos="4320"/>
          <w:tab w:val="left" w:pos="8640"/>
        </w:tabs>
        <w:jc w:val="center"/>
        <w:rPr>
          <w:b/>
          <w:sz w:val="28"/>
          <w:szCs w:val="28"/>
          <w:u w:val="single"/>
        </w:rPr>
      </w:pPr>
      <w:r w:rsidRPr="00E96B62">
        <w:rPr>
          <w:sz w:val="23"/>
        </w:rPr>
        <w:br w:type="page"/>
      </w:r>
      <w:r w:rsidR="00393DBF">
        <w:rPr>
          <w:b/>
          <w:sz w:val="28"/>
          <w:szCs w:val="28"/>
          <w:u w:val="single"/>
        </w:rPr>
        <w:lastRenderedPageBreak/>
        <w:t>Change</w:t>
      </w:r>
      <w:r w:rsidRPr="006C2D7D">
        <w:rPr>
          <w:b/>
          <w:sz w:val="28"/>
          <w:szCs w:val="28"/>
          <w:u w:val="single"/>
        </w:rPr>
        <w:t xml:space="preserve">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44"/>
        <w:gridCol w:w="2552"/>
        <w:gridCol w:w="1417"/>
        <w:gridCol w:w="1539"/>
      </w:tblGrid>
      <w:tr w:rsidR="004029F0" w:rsidRPr="00AA38E8" w14:paraId="2633F3F3" w14:textId="77777777" w:rsidTr="00210A18">
        <w:tc>
          <w:tcPr>
            <w:tcW w:w="2287" w:type="pct"/>
          </w:tcPr>
          <w:p w14:paraId="5468745C" w14:textId="77777777" w:rsidR="004029F0" w:rsidRPr="00AA38E8" w:rsidRDefault="004029F0" w:rsidP="00D229A6">
            <w:pPr>
              <w:jc w:val="center"/>
              <w:rPr>
                <w:rFonts w:cs="Calibri"/>
                <w:b/>
              </w:rPr>
            </w:pPr>
            <w:r w:rsidRPr="00AA38E8">
              <w:rPr>
                <w:rFonts w:cs="Calibri"/>
                <w:b/>
              </w:rPr>
              <w:t>Description</w:t>
            </w:r>
          </w:p>
        </w:tc>
        <w:tc>
          <w:tcPr>
            <w:tcW w:w="1257" w:type="pct"/>
          </w:tcPr>
          <w:p w14:paraId="4644E35C" w14:textId="77777777" w:rsidR="004029F0" w:rsidRPr="00AA38E8" w:rsidRDefault="004029F0" w:rsidP="00D229A6">
            <w:pPr>
              <w:jc w:val="center"/>
              <w:rPr>
                <w:rFonts w:cs="Calibri"/>
                <w:b/>
              </w:rPr>
            </w:pPr>
            <w:r w:rsidRPr="00AA38E8">
              <w:rPr>
                <w:rFonts w:cs="Calibri"/>
                <w:b/>
              </w:rPr>
              <w:t>Author</w:t>
            </w:r>
          </w:p>
        </w:tc>
        <w:tc>
          <w:tcPr>
            <w:tcW w:w="698" w:type="pct"/>
          </w:tcPr>
          <w:p w14:paraId="5BD31683" w14:textId="77777777" w:rsidR="004029F0" w:rsidRPr="00AA38E8" w:rsidRDefault="004029F0" w:rsidP="00D229A6">
            <w:pPr>
              <w:jc w:val="center"/>
              <w:rPr>
                <w:rFonts w:cs="Calibri"/>
                <w:b/>
              </w:rPr>
            </w:pPr>
            <w:r w:rsidRPr="00AA38E8">
              <w:rPr>
                <w:rFonts w:cs="Calibri"/>
                <w:b/>
              </w:rPr>
              <w:t>Version</w:t>
            </w:r>
          </w:p>
        </w:tc>
        <w:tc>
          <w:tcPr>
            <w:tcW w:w="758" w:type="pct"/>
          </w:tcPr>
          <w:p w14:paraId="4C13947A" w14:textId="77777777" w:rsidR="004029F0" w:rsidRPr="00AA38E8" w:rsidRDefault="004029F0" w:rsidP="00D229A6">
            <w:pPr>
              <w:jc w:val="center"/>
              <w:rPr>
                <w:rFonts w:cs="Calibri"/>
                <w:b/>
              </w:rPr>
            </w:pPr>
            <w:r w:rsidRPr="00AA38E8">
              <w:rPr>
                <w:rFonts w:cs="Calibri"/>
                <w:b/>
              </w:rPr>
              <w:t>Date</w:t>
            </w:r>
          </w:p>
        </w:tc>
      </w:tr>
      <w:tr w:rsidR="004029F0" w:rsidRPr="00AA38E8" w14:paraId="3ACC3BBF" w14:textId="77777777" w:rsidTr="00210A18">
        <w:tc>
          <w:tcPr>
            <w:tcW w:w="2287" w:type="pct"/>
          </w:tcPr>
          <w:p w14:paraId="32226CC6" w14:textId="77777777" w:rsidR="004029F0" w:rsidRPr="00AA38E8" w:rsidRDefault="004029F0" w:rsidP="007E6CB2">
            <w:pPr>
              <w:rPr>
                <w:rFonts w:cs="Calibri"/>
              </w:rPr>
            </w:pPr>
            <w:r>
              <w:rPr>
                <w:rFonts w:cs="Calibri"/>
              </w:rPr>
              <w:t xml:space="preserve">Initial </w:t>
            </w:r>
            <w:r w:rsidR="007E6CB2">
              <w:rPr>
                <w:rFonts w:cs="Calibri"/>
              </w:rPr>
              <w:t>v</w:t>
            </w:r>
            <w:r>
              <w:rPr>
                <w:rFonts w:cs="Calibri"/>
              </w:rPr>
              <w:t>ersion</w:t>
            </w:r>
          </w:p>
        </w:tc>
        <w:tc>
          <w:tcPr>
            <w:tcW w:w="1257" w:type="pct"/>
          </w:tcPr>
          <w:p w14:paraId="6DB3A3F2" w14:textId="77777777" w:rsidR="004029F0" w:rsidRPr="00AA38E8" w:rsidRDefault="0075240D" w:rsidP="004029F0">
            <w:pPr>
              <w:rPr>
                <w:rFonts w:cs="Calibri"/>
              </w:rPr>
            </w:pPr>
            <w:r>
              <w:rPr>
                <w:rFonts w:cs="Calibri"/>
              </w:rPr>
              <w:t>TATA ELXSI</w:t>
            </w:r>
          </w:p>
        </w:tc>
        <w:tc>
          <w:tcPr>
            <w:tcW w:w="698" w:type="pct"/>
          </w:tcPr>
          <w:p w14:paraId="1FA567B6" w14:textId="77777777" w:rsidR="004029F0" w:rsidRPr="00AA38E8" w:rsidRDefault="004029F0" w:rsidP="00D229A6">
            <w:pPr>
              <w:rPr>
                <w:rFonts w:cs="Calibri"/>
              </w:rPr>
            </w:pPr>
            <w:r>
              <w:rPr>
                <w:rFonts w:cs="Calibri"/>
              </w:rPr>
              <w:t>1</w:t>
            </w:r>
          </w:p>
        </w:tc>
        <w:tc>
          <w:tcPr>
            <w:tcW w:w="758" w:type="pct"/>
          </w:tcPr>
          <w:p w14:paraId="27888111" w14:textId="77777777" w:rsidR="004029F0" w:rsidRPr="00AA38E8" w:rsidRDefault="00D31494" w:rsidP="00E96B62">
            <w:pPr>
              <w:rPr>
                <w:rFonts w:cs="Calibri"/>
              </w:rPr>
            </w:pPr>
            <w:r>
              <w:rPr>
                <w:rFonts w:cs="Calibri"/>
              </w:rPr>
              <w:t>20</w:t>
            </w:r>
            <w:r w:rsidR="004029F0">
              <w:rPr>
                <w:rFonts w:cs="Calibri"/>
              </w:rPr>
              <w:t>-</w:t>
            </w:r>
            <w:r w:rsidR="00256ED7">
              <w:rPr>
                <w:rFonts w:cs="Calibri"/>
              </w:rPr>
              <w:t>Ap</w:t>
            </w:r>
            <w:r w:rsidR="0075240D">
              <w:rPr>
                <w:rFonts w:cs="Calibri"/>
              </w:rPr>
              <w:t>r</w:t>
            </w:r>
            <w:r w:rsidR="004029F0">
              <w:rPr>
                <w:rFonts w:cs="Calibri"/>
              </w:rPr>
              <w:t>-201</w:t>
            </w:r>
            <w:r w:rsidR="004B62E4">
              <w:rPr>
                <w:rFonts w:cs="Calibri"/>
              </w:rPr>
              <w:t>8</w:t>
            </w:r>
          </w:p>
        </w:tc>
      </w:tr>
    </w:tbl>
    <w:p w14:paraId="481CEEAB" w14:textId="77777777" w:rsidR="00EE3BBC" w:rsidRPr="0060359A" w:rsidRDefault="00EE3BBC">
      <w:pPr>
        <w:spacing w:after="0"/>
        <w:rPr>
          <w:b/>
          <w:sz w:val="28"/>
          <w:szCs w:val="28"/>
        </w:rPr>
      </w:pPr>
      <w:r w:rsidRPr="0060359A">
        <w:rPr>
          <w:b/>
          <w:sz w:val="28"/>
          <w:szCs w:val="28"/>
        </w:rPr>
        <w:br w:type="page"/>
      </w:r>
    </w:p>
    <w:p w14:paraId="18FCFF9F" w14:textId="77777777" w:rsidR="0060359A" w:rsidRDefault="0060359A">
      <w:pPr>
        <w:spacing w:after="0"/>
        <w:rPr>
          <w:b/>
          <w:sz w:val="28"/>
          <w:szCs w:val="28"/>
          <w:u w:val="single"/>
        </w:rPr>
      </w:pPr>
    </w:p>
    <w:p w14:paraId="3CE74703" w14:textId="77777777" w:rsidR="00E652FA" w:rsidRDefault="00891F29">
      <w:pPr>
        <w:pStyle w:val="TOC1"/>
      </w:pPr>
      <w:bookmarkStart w:id="0" w:name="_Toc512359079"/>
      <w:r w:rsidRPr="00C728E9">
        <w:rPr>
          <w:sz w:val="32"/>
          <w:szCs w:val="32"/>
          <w:u w:val="single"/>
        </w:rPr>
        <w:t>Table of Contents</w:t>
      </w:r>
      <w:bookmarkEnd w:id="0"/>
      <w:r w:rsidR="00E274A0">
        <w:rPr>
          <w:caps/>
          <w:sz w:val="32"/>
          <w:szCs w:val="32"/>
        </w:rPr>
        <w:fldChar w:fldCharType="begin"/>
      </w:r>
      <w:r w:rsidR="007501B9">
        <w:rPr>
          <w:caps/>
          <w:sz w:val="32"/>
          <w:szCs w:val="32"/>
        </w:rPr>
        <w:instrText xml:space="preserve"> TOC \o "1-3" \h \z </w:instrText>
      </w:r>
      <w:r w:rsidR="00E274A0">
        <w:rPr>
          <w:caps/>
          <w:sz w:val="32"/>
          <w:szCs w:val="32"/>
        </w:rPr>
        <w:fldChar w:fldCharType="separate"/>
      </w:r>
    </w:p>
    <w:p w14:paraId="0F9C062D" w14:textId="77777777" w:rsidR="00E652FA" w:rsidRDefault="001C04DC">
      <w:pPr>
        <w:pStyle w:val="TOC1"/>
        <w:rPr>
          <w:rFonts w:eastAsiaTheme="minorEastAsia"/>
          <w:b w:val="0"/>
          <w:color w:val="auto"/>
          <w:kern w:val="0"/>
          <w:sz w:val="22"/>
          <w:szCs w:val="22"/>
          <w:lang w:eastAsia="en-GB"/>
        </w:rPr>
      </w:pPr>
      <w:hyperlink w:anchor="_Toc512359079" w:history="1">
        <w:r w:rsidR="00E652FA" w:rsidRPr="000623B9">
          <w:rPr>
            <w:rStyle w:val="Hyperlink"/>
          </w:rPr>
          <w:t>Table of Contents</w:t>
        </w:r>
        <w:r w:rsidR="00E652FA">
          <w:rPr>
            <w:webHidden/>
          </w:rPr>
          <w:tab/>
        </w:r>
        <w:r w:rsidR="00E652FA">
          <w:rPr>
            <w:webHidden/>
          </w:rPr>
          <w:fldChar w:fldCharType="begin"/>
        </w:r>
        <w:r w:rsidR="00E652FA">
          <w:rPr>
            <w:webHidden/>
          </w:rPr>
          <w:instrText xml:space="preserve"> PAGEREF _Toc512359079 \h </w:instrText>
        </w:r>
        <w:r w:rsidR="00E652FA">
          <w:rPr>
            <w:webHidden/>
          </w:rPr>
        </w:r>
        <w:r w:rsidR="00E652FA">
          <w:rPr>
            <w:webHidden/>
          </w:rPr>
          <w:fldChar w:fldCharType="separate"/>
        </w:r>
        <w:r w:rsidR="00E652FA">
          <w:rPr>
            <w:webHidden/>
          </w:rPr>
          <w:t>3</w:t>
        </w:r>
        <w:r w:rsidR="00E652FA">
          <w:rPr>
            <w:webHidden/>
          </w:rPr>
          <w:fldChar w:fldCharType="end"/>
        </w:r>
      </w:hyperlink>
    </w:p>
    <w:p w14:paraId="6FA595C8" w14:textId="77777777" w:rsidR="00E652FA" w:rsidRDefault="001C04DC">
      <w:pPr>
        <w:pStyle w:val="TOC1"/>
        <w:rPr>
          <w:rFonts w:eastAsiaTheme="minorEastAsia"/>
          <w:b w:val="0"/>
          <w:color w:val="auto"/>
          <w:kern w:val="0"/>
          <w:sz w:val="22"/>
          <w:szCs w:val="22"/>
          <w:lang w:eastAsia="en-GB"/>
        </w:rPr>
      </w:pPr>
      <w:hyperlink w:anchor="_Toc512359080" w:history="1">
        <w:r w:rsidR="00E652FA" w:rsidRPr="000623B9">
          <w:rPr>
            <w:rStyle w:val="Hyperlink"/>
          </w:rPr>
          <w:t>1</w:t>
        </w:r>
        <w:r w:rsidR="00E652FA">
          <w:rPr>
            <w:rFonts w:eastAsiaTheme="minorEastAsia"/>
            <w:b w:val="0"/>
            <w:color w:val="auto"/>
            <w:kern w:val="0"/>
            <w:sz w:val="22"/>
            <w:szCs w:val="22"/>
            <w:lang w:eastAsia="en-GB"/>
          </w:rPr>
          <w:tab/>
        </w:r>
        <w:r w:rsidR="00E652FA" w:rsidRPr="000623B9">
          <w:rPr>
            <w:rStyle w:val="Hyperlink"/>
          </w:rPr>
          <w:t>Introduction</w:t>
        </w:r>
        <w:r w:rsidR="00E652FA">
          <w:rPr>
            <w:webHidden/>
          </w:rPr>
          <w:tab/>
        </w:r>
        <w:r w:rsidR="00E652FA">
          <w:rPr>
            <w:webHidden/>
          </w:rPr>
          <w:fldChar w:fldCharType="begin"/>
        </w:r>
        <w:r w:rsidR="00E652FA">
          <w:rPr>
            <w:webHidden/>
          </w:rPr>
          <w:instrText xml:space="preserve"> PAGEREF _Toc512359080 \h </w:instrText>
        </w:r>
        <w:r w:rsidR="00E652FA">
          <w:rPr>
            <w:webHidden/>
          </w:rPr>
        </w:r>
        <w:r w:rsidR="00E652FA">
          <w:rPr>
            <w:webHidden/>
          </w:rPr>
          <w:fldChar w:fldCharType="separate"/>
        </w:r>
        <w:r w:rsidR="00E652FA">
          <w:rPr>
            <w:webHidden/>
          </w:rPr>
          <w:t>4</w:t>
        </w:r>
        <w:r w:rsidR="00E652FA">
          <w:rPr>
            <w:webHidden/>
          </w:rPr>
          <w:fldChar w:fldCharType="end"/>
        </w:r>
      </w:hyperlink>
    </w:p>
    <w:p w14:paraId="3E7004A7" w14:textId="77777777" w:rsidR="00E652FA" w:rsidRDefault="001C04DC">
      <w:pPr>
        <w:pStyle w:val="TOC2"/>
        <w:rPr>
          <w:rFonts w:asciiTheme="minorHAnsi" w:eastAsiaTheme="minorEastAsia" w:hAnsiTheme="minorHAnsi"/>
          <w:color w:val="auto"/>
          <w:kern w:val="0"/>
          <w:szCs w:val="22"/>
          <w:lang w:val="en-GB" w:eastAsia="en-GB"/>
        </w:rPr>
      </w:pPr>
      <w:hyperlink w:anchor="_Toc512359081" w:history="1">
        <w:r w:rsidR="00E652FA" w:rsidRPr="000623B9">
          <w:rPr>
            <w:rStyle w:val="Hyperlink"/>
          </w:rPr>
          <w:t>1.1</w:t>
        </w:r>
        <w:r w:rsidR="00E652FA">
          <w:rPr>
            <w:rFonts w:asciiTheme="minorHAnsi" w:eastAsiaTheme="minorEastAsia" w:hAnsiTheme="minorHAnsi"/>
            <w:color w:val="auto"/>
            <w:kern w:val="0"/>
            <w:szCs w:val="22"/>
            <w:lang w:val="en-GB" w:eastAsia="en-GB"/>
          </w:rPr>
          <w:tab/>
        </w:r>
        <w:r w:rsidR="00E652FA" w:rsidRPr="000623B9">
          <w:rPr>
            <w:rStyle w:val="Hyperlink"/>
          </w:rPr>
          <w:t>Purpose</w:t>
        </w:r>
        <w:r w:rsidR="00E652FA">
          <w:rPr>
            <w:webHidden/>
          </w:rPr>
          <w:tab/>
        </w:r>
        <w:r w:rsidR="00E652FA">
          <w:rPr>
            <w:webHidden/>
          </w:rPr>
          <w:fldChar w:fldCharType="begin"/>
        </w:r>
        <w:r w:rsidR="00E652FA">
          <w:rPr>
            <w:webHidden/>
          </w:rPr>
          <w:instrText xml:space="preserve"> PAGEREF _Toc512359081 \h </w:instrText>
        </w:r>
        <w:r w:rsidR="00E652FA">
          <w:rPr>
            <w:webHidden/>
          </w:rPr>
        </w:r>
        <w:r w:rsidR="00E652FA">
          <w:rPr>
            <w:webHidden/>
          </w:rPr>
          <w:fldChar w:fldCharType="separate"/>
        </w:r>
        <w:r w:rsidR="00E652FA">
          <w:rPr>
            <w:webHidden/>
          </w:rPr>
          <w:t>4</w:t>
        </w:r>
        <w:r w:rsidR="00E652FA">
          <w:rPr>
            <w:webHidden/>
          </w:rPr>
          <w:fldChar w:fldCharType="end"/>
        </w:r>
      </w:hyperlink>
    </w:p>
    <w:p w14:paraId="6A6F6331" w14:textId="77777777" w:rsidR="00E652FA" w:rsidRDefault="001C04DC">
      <w:pPr>
        <w:pStyle w:val="TOC2"/>
        <w:rPr>
          <w:rFonts w:asciiTheme="minorHAnsi" w:eastAsiaTheme="minorEastAsia" w:hAnsiTheme="minorHAnsi"/>
          <w:color w:val="auto"/>
          <w:kern w:val="0"/>
          <w:szCs w:val="22"/>
          <w:lang w:val="en-GB" w:eastAsia="en-GB"/>
        </w:rPr>
      </w:pPr>
      <w:hyperlink w:anchor="_Toc512359082" w:history="1">
        <w:r w:rsidR="00E652FA" w:rsidRPr="000623B9">
          <w:rPr>
            <w:rStyle w:val="Hyperlink"/>
          </w:rPr>
          <w:t>1.2</w:t>
        </w:r>
        <w:r w:rsidR="00E652FA">
          <w:rPr>
            <w:rFonts w:asciiTheme="minorHAnsi" w:eastAsiaTheme="minorEastAsia" w:hAnsiTheme="minorHAnsi"/>
            <w:color w:val="auto"/>
            <w:kern w:val="0"/>
            <w:szCs w:val="22"/>
            <w:lang w:val="en-GB" w:eastAsia="en-GB"/>
          </w:rPr>
          <w:tab/>
        </w:r>
        <w:r w:rsidR="00E652FA" w:rsidRPr="000623B9">
          <w:rPr>
            <w:rStyle w:val="Hyperlink"/>
          </w:rPr>
          <w:t>Scope</w:t>
        </w:r>
        <w:r w:rsidR="00E652FA">
          <w:rPr>
            <w:webHidden/>
          </w:rPr>
          <w:tab/>
        </w:r>
        <w:r w:rsidR="00E652FA">
          <w:rPr>
            <w:webHidden/>
          </w:rPr>
          <w:fldChar w:fldCharType="begin"/>
        </w:r>
        <w:r w:rsidR="00E652FA">
          <w:rPr>
            <w:webHidden/>
          </w:rPr>
          <w:instrText xml:space="preserve"> PAGEREF _Toc512359082 \h </w:instrText>
        </w:r>
        <w:r w:rsidR="00E652FA">
          <w:rPr>
            <w:webHidden/>
          </w:rPr>
        </w:r>
        <w:r w:rsidR="00E652FA">
          <w:rPr>
            <w:webHidden/>
          </w:rPr>
          <w:fldChar w:fldCharType="separate"/>
        </w:r>
        <w:r w:rsidR="00E652FA">
          <w:rPr>
            <w:webHidden/>
          </w:rPr>
          <w:t>4</w:t>
        </w:r>
        <w:r w:rsidR="00E652FA">
          <w:rPr>
            <w:webHidden/>
          </w:rPr>
          <w:fldChar w:fldCharType="end"/>
        </w:r>
      </w:hyperlink>
    </w:p>
    <w:p w14:paraId="4E3D378D" w14:textId="77777777" w:rsidR="00E652FA" w:rsidRDefault="001C04DC">
      <w:pPr>
        <w:pStyle w:val="TOC1"/>
        <w:rPr>
          <w:rFonts w:eastAsiaTheme="minorEastAsia"/>
          <w:b w:val="0"/>
          <w:color w:val="auto"/>
          <w:kern w:val="0"/>
          <w:sz w:val="22"/>
          <w:szCs w:val="22"/>
          <w:lang w:eastAsia="en-GB"/>
        </w:rPr>
      </w:pPr>
      <w:hyperlink w:anchor="_Toc512359083" w:history="1">
        <w:r w:rsidR="00E652FA" w:rsidRPr="000623B9">
          <w:rPr>
            <w:rStyle w:val="Hyperlink"/>
          </w:rPr>
          <w:t>2</w:t>
        </w:r>
        <w:r w:rsidR="00E652FA">
          <w:rPr>
            <w:rFonts w:eastAsiaTheme="minorEastAsia"/>
            <w:b w:val="0"/>
            <w:color w:val="auto"/>
            <w:kern w:val="0"/>
            <w:sz w:val="22"/>
            <w:szCs w:val="22"/>
            <w:lang w:eastAsia="en-GB"/>
          </w:rPr>
          <w:tab/>
        </w:r>
        <w:r w:rsidR="00E652FA" w:rsidRPr="000623B9">
          <w:rPr>
            <w:rStyle w:val="Hyperlink"/>
          </w:rPr>
          <w:t>FordMsg3CCBusHiSpd &amp; High-Level Description</w:t>
        </w:r>
        <w:r w:rsidR="00E652FA">
          <w:rPr>
            <w:webHidden/>
          </w:rPr>
          <w:tab/>
        </w:r>
        <w:r w:rsidR="00E652FA">
          <w:rPr>
            <w:webHidden/>
          </w:rPr>
          <w:fldChar w:fldCharType="begin"/>
        </w:r>
        <w:r w:rsidR="00E652FA">
          <w:rPr>
            <w:webHidden/>
          </w:rPr>
          <w:instrText xml:space="preserve"> PAGEREF _Toc512359083 \h </w:instrText>
        </w:r>
        <w:r w:rsidR="00E652FA">
          <w:rPr>
            <w:webHidden/>
          </w:rPr>
        </w:r>
        <w:r w:rsidR="00E652FA">
          <w:rPr>
            <w:webHidden/>
          </w:rPr>
          <w:fldChar w:fldCharType="separate"/>
        </w:r>
        <w:r w:rsidR="00E652FA">
          <w:rPr>
            <w:webHidden/>
          </w:rPr>
          <w:t>6</w:t>
        </w:r>
        <w:r w:rsidR="00E652FA">
          <w:rPr>
            <w:webHidden/>
          </w:rPr>
          <w:fldChar w:fldCharType="end"/>
        </w:r>
      </w:hyperlink>
    </w:p>
    <w:p w14:paraId="1D88F384" w14:textId="77777777" w:rsidR="00E652FA" w:rsidRDefault="001C04DC">
      <w:pPr>
        <w:pStyle w:val="TOC1"/>
        <w:rPr>
          <w:rFonts w:eastAsiaTheme="minorEastAsia"/>
          <w:b w:val="0"/>
          <w:color w:val="auto"/>
          <w:kern w:val="0"/>
          <w:sz w:val="22"/>
          <w:szCs w:val="22"/>
          <w:lang w:eastAsia="en-GB"/>
        </w:rPr>
      </w:pPr>
      <w:hyperlink w:anchor="_Toc512359084" w:history="1">
        <w:r w:rsidR="00E652FA" w:rsidRPr="000623B9">
          <w:rPr>
            <w:rStyle w:val="Hyperlink"/>
            <w:rFonts w:ascii="Calibri" w:hAnsi="Calibri" w:cs="Calibri"/>
          </w:rPr>
          <w:t>3</w:t>
        </w:r>
        <w:r w:rsidR="00E652FA">
          <w:rPr>
            <w:rFonts w:eastAsiaTheme="minorEastAsia"/>
            <w:b w:val="0"/>
            <w:color w:val="auto"/>
            <w:kern w:val="0"/>
            <w:sz w:val="22"/>
            <w:szCs w:val="22"/>
            <w:lang w:eastAsia="en-GB"/>
          </w:rPr>
          <w:tab/>
        </w:r>
        <w:r w:rsidR="00E652FA" w:rsidRPr="000623B9">
          <w:rPr>
            <w:rStyle w:val="Hyperlink"/>
            <w:rFonts w:ascii="Calibri" w:hAnsi="Calibri" w:cs="Calibri"/>
          </w:rPr>
          <w:t>Design details of software module</w:t>
        </w:r>
        <w:r w:rsidR="00E652FA">
          <w:rPr>
            <w:webHidden/>
          </w:rPr>
          <w:tab/>
        </w:r>
        <w:r w:rsidR="00E652FA">
          <w:rPr>
            <w:webHidden/>
          </w:rPr>
          <w:fldChar w:fldCharType="begin"/>
        </w:r>
        <w:r w:rsidR="00E652FA">
          <w:rPr>
            <w:webHidden/>
          </w:rPr>
          <w:instrText xml:space="preserve"> PAGEREF _Toc512359084 \h </w:instrText>
        </w:r>
        <w:r w:rsidR="00E652FA">
          <w:rPr>
            <w:webHidden/>
          </w:rPr>
        </w:r>
        <w:r w:rsidR="00E652FA">
          <w:rPr>
            <w:webHidden/>
          </w:rPr>
          <w:fldChar w:fldCharType="separate"/>
        </w:r>
        <w:r w:rsidR="00E652FA">
          <w:rPr>
            <w:webHidden/>
          </w:rPr>
          <w:t>7</w:t>
        </w:r>
        <w:r w:rsidR="00E652FA">
          <w:rPr>
            <w:webHidden/>
          </w:rPr>
          <w:fldChar w:fldCharType="end"/>
        </w:r>
      </w:hyperlink>
    </w:p>
    <w:p w14:paraId="29F2D9E2" w14:textId="77777777" w:rsidR="00E652FA" w:rsidRDefault="001C04DC">
      <w:pPr>
        <w:pStyle w:val="TOC2"/>
        <w:rPr>
          <w:rFonts w:asciiTheme="minorHAnsi" w:eastAsiaTheme="minorEastAsia" w:hAnsiTheme="minorHAnsi"/>
          <w:color w:val="auto"/>
          <w:kern w:val="0"/>
          <w:szCs w:val="22"/>
          <w:lang w:val="en-GB" w:eastAsia="en-GB"/>
        </w:rPr>
      </w:pPr>
      <w:hyperlink w:anchor="_Toc512359085" w:history="1">
        <w:r w:rsidR="00E652FA" w:rsidRPr="000623B9">
          <w:rPr>
            <w:rStyle w:val="Hyperlink"/>
          </w:rPr>
          <w:t>3.1</w:t>
        </w:r>
        <w:r w:rsidR="00E652FA">
          <w:rPr>
            <w:rFonts w:asciiTheme="minorHAnsi" w:eastAsiaTheme="minorEastAsia" w:hAnsiTheme="minorHAnsi"/>
            <w:color w:val="auto"/>
            <w:kern w:val="0"/>
            <w:szCs w:val="22"/>
            <w:lang w:val="en-GB" w:eastAsia="en-GB"/>
          </w:rPr>
          <w:tab/>
        </w:r>
        <w:r w:rsidR="00E652FA" w:rsidRPr="000623B9">
          <w:rPr>
            <w:rStyle w:val="Hyperlink"/>
          </w:rPr>
          <w:t>Graphical representation of FordMsg3CCBusHiSpd</w:t>
        </w:r>
        <w:r w:rsidR="00E652FA">
          <w:rPr>
            <w:webHidden/>
          </w:rPr>
          <w:tab/>
        </w:r>
        <w:r w:rsidR="00E652FA">
          <w:rPr>
            <w:webHidden/>
          </w:rPr>
          <w:fldChar w:fldCharType="begin"/>
        </w:r>
        <w:r w:rsidR="00E652FA">
          <w:rPr>
            <w:webHidden/>
          </w:rPr>
          <w:instrText xml:space="preserve"> PAGEREF _Toc512359085 \h </w:instrText>
        </w:r>
        <w:r w:rsidR="00E652FA">
          <w:rPr>
            <w:webHidden/>
          </w:rPr>
        </w:r>
        <w:r w:rsidR="00E652FA">
          <w:rPr>
            <w:webHidden/>
          </w:rPr>
          <w:fldChar w:fldCharType="separate"/>
        </w:r>
        <w:r w:rsidR="00E652FA">
          <w:rPr>
            <w:webHidden/>
          </w:rPr>
          <w:t>7</w:t>
        </w:r>
        <w:r w:rsidR="00E652FA">
          <w:rPr>
            <w:webHidden/>
          </w:rPr>
          <w:fldChar w:fldCharType="end"/>
        </w:r>
      </w:hyperlink>
    </w:p>
    <w:p w14:paraId="649D7F27" w14:textId="77777777" w:rsidR="00E652FA" w:rsidRDefault="001C04DC">
      <w:pPr>
        <w:pStyle w:val="TOC2"/>
        <w:rPr>
          <w:rFonts w:asciiTheme="minorHAnsi" w:eastAsiaTheme="minorEastAsia" w:hAnsiTheme="minorHAnsi"/>
          <w:color w:val="auto"/>
          <w:kern w:val="0"/>
          <w:szCs w:val="22"/>
          <w:lang w:val="en-GB" w:eastAsia="en-GB"/>
        </w:rPr>
      </w:pPr>
      <w:hyperlink w:anchor="_Toc512359086" w:history="1">
        <w:r w:rsidR="00E652FA" w:rsidRPr="000623B9">
          <w:rPr>
            <w:rStyle w:val="Hyperlink"/>
            <w:rFonts w:cs="Calibri"/>
          </w:rPr>
          <w:t>3.2</w:t>
        </w:r>
        <w:r w:rsidR="00E652FA">
          <w:rPr>
            <w:rFonts w:asciiTheme="minorHAnsi" w:eastAsiaTheme="minorEastAsia" w:hAnsiTheme="minorHAnsi"/>
            <w:color w:val="auto"/>
            <w:kern w:val="0"/>
            <w:szCs w:val="22"/>
            <w:lang w:val="en-GB" w:eastAsia="en-GB"/>
          </w:rPr>
          <w:tab/>
        </w:r>
        <w:r w:rsidR="00E652FA" w:rsidRPr="000623B9">
          <w:rPr>
            <w:rStyle w:val="Hyperlink"/>
            <w:rFonts w:cs="Calibri"/>
          </w:rPr>
          <w:t>Data Flow Diagram</w:t>
        </w:r>
        <w:r w:rsidR="00E652FA">
          <w:rPr>
            <w:webHidden/>
          </w:rPr>
          <w:tab/>
        </w:r>
        <w:r w:rsidR="00E652FA">
          <w:rPr>
            <w:webHidden/>
          </w:rPr>
          <w:fldChar w:fldCharType="begin"/>
        </w:r>
        <w:r w:rsidR="00E652FA">
          <w:rPr>
            <w:webHidden/>
          </w:rPr>
          <w:instrText xml:space="preserve"> PAGEREF _Toc512359086 \h </w:instrText>
        </w:r>
        <w:r w:rsidR="00E652FA">
          <w:rPr>
            <w:webHidden/>
          </w:rPr>
        </w:r>
        <w:r w:rsidR="00E652FA">
          <w:rPr>
            <w:webHidden/>
          </w:rPr>
          <w:fldChar w:fldCharType="separate"/>
        </w:r>
        <w:r w:rsidR="00E652FA">
          <w:rPr>
            <w:webHidden/>
          </w:rPr>
          <w:t>7</w:t>
        </w:r>
        <w:r w:rsidR="00E652FA">
          <w:rPr>
            <w:webHidden/>
          </w:rPr>
          <w:fldChar w:fldCharType="end"/>
        </w:r>
      </w:hyperlink>
    </w:p>
    <w:p w14:paraId="0923E306" w14:textId="77777777" w:rsidR="00E652FA" w:rsidRDefault="001C04DC">
      <w:pPr>
        <w:pStyle w:val="TOC3"/>
        <w:tabs>
          <w:tab w:val="left" w:pos="1200"/>
        </w:tabs>
        <w:rPr>
          <w:rFonts w:asciiTheme="minorHAnsi" w:eastAsiaTheme="minorEastAsia" w:hAnsiTheme="minorHAnsi"/>
          <w:color w:val="auto"/>
          <w:kern w:val="0"/>
          <w:sz w:val="22"/>
          <w:szCs w:val="22"/>
          <w:lang w:val="en-GB" w:eastAsia="en-GB"/>
        </w:rPr>
      </w:pPr>
      <w:hyperlink w:anchor="_Toc512359087" w:history="1">
        <w:r w:rsidR="00E652FA" w:rsidRPr="000623B9">
          <w:rPr>
            <w:rStyle w:val="Hyperlink"/>
            <w:rFonts w:cs="Calibri"/>
          </w:rPr>
          <w:t>3.2.1</w:t>
        </w:r>
        <w:r w:rsidR="00E652FA">
          <w:rPr>
            <w:rFonts w:asciiTheme="minorHAnsi" w:eastAsiaTheme="minorEastAsia" w:hAnsiTheme="minorHAnsi"/>
            <w:color w:val="auto"/>
            <w:kern w:val="0"/>
            <w:sz w:val="22"/>
            <w:szCs w:val="22"/>
            <w:lang w:val="en-GB" w:eastAsia="en-GB"/>
          </w:rPr>
          <w:tab/>
        </w:r>
        <w:r w:rsidR="00E652FA" w:rsidRPr="000623B9">
          <w:rPr>
            <w:rStyle w:val="Hyperlink"/>
          </w:rPr>
          <w:t xml:space="preserve">Component </w:t>
        </w:r>
        <w:r w:rsidR="00E652FA" w:rsidRPr="000623B9">
          <w:rPr>
            <w:rStyle w:val="Hyperlink"/>
            <w:rFonts w:cs="Calibri"/>
          </w:rPr>
          <w:t>level DFD</w:t>
        </w:r>
        <w:r w:rsidR="00E652FA">
          <w:rPr>
            <w:webHidden/>
          </w:rPr>
          <w:tab/>
        </w:r>
        <w:r w:rsidR="00E652FA">
          <w:rPr>
            <w:webHidden/>
          </w:rPr>
          <w:fldChar w:fldCharType="begin"/>
        </w:r>
        <w:r w:rsidR="00E652FA">
          <w:rPr>
            <w:webHidden/>
          </w:rPr>
          <w:instrText xml:space="preserve"> PAGEREF _Toc512359087 \h </w:instrText>
        </w:r>
        <w:r w:rsidR="00E652FA">
          <w:rPr>
            <w:webHidden/>
          </w:rPr>
        </w:r>
        <w:r w:rsidR="00E652FA">
          <w:rPr>
            <w:webHidden/>
          </w:rPr>
          <w:fldChar w:fldCharType="separate"/>
        </w:r>
        <w:r w:rsidR="00E652FA">
          <w:rPr>
            <w:webHidden/>
          </w:rPr>
          <w:t>7</w:t>
        </w:r>
        <w:r w:rsidR="00E652FA">
          <w:rPr>
            <w:webHidden/>
          </w:rPr>
          <w:fldChar w:fldCharType="end"/>
        </w:r>
      </w:hyperlink>
    </w:p>
    <w:p w14:paraId="40C90737" w14:textId="77777777" w:rsidR="00E652FA" w:rsidRDefault="001C04DC">
      <w:pPr>
        <w:pStyle w:val="TOC3"/>
        <w:tabs>
          <w:tab w:val="left" w:pos="1200"/>
        </w:tabs>
        <w:rPr>
          <w:rFonts w:asciiTheme="minorHAnsi" w:eastAsiaTheme="minorEastAsia" w:hAnsiTheme="minorHAnsi"/>
          <w:color w:val="auto"/>
          <w:kern w:val="0"/>
          <w:sz w:val="22"/>
          <w:szCs w:val="22"/>
          <w:lang w:val="en-GB" w:eastAsia="en-GB"/>
        </w:rPr>
      </w:pPr>
      <w:hyperlink w:anchor="_Toc512359088" w:history="1">
        <w:r w:rsidR="00E652FA" w:rsidRPr="000623B9">
          <w:rPr>
            <w:rStyle w:val="Hyperlink"/>
          </w:rPr>
          <w:t>3.2.2</w:t>
        </w:r>
        <w:r w:rsidR="00E652FA">
          <w:rPr>
            <w:rFonts w:asciiTheme="minorHAnsi" w:eastAsiaTheme="minorEastAsia" w:hAnsiTheme="minorHAnsi"/>
            <w:color w:val="auto"/>
            <w:kern w:val="0"/>
            <w:sz w:val="22"/>
            <w:szCs w:val="22"/>
            <w:lang w:val="en-GB" w:eastAsia="en-GB"/>
          </w:rPr>
          <w:tab/>
        </w:r>
        <w:r w:rsidR="00E652FA" w:rsidRPr="000623B9">
          <w:rPr>
            <w:rStyle w:val="Hyperlink"/>
          </w:rPr>
          <w:t>Function level DFD</w:t>
        </w:r>
        <w:r w:rsidR="00E652FA">
          <w:rPr>
            <w:webHidden/>
          </w:rPr>
          <w:tab/>
        </w:r>
        <w:r w:rsidR="00E652FA">
          <w:rPr>
            <w:webHidden/>
          </w:rPr>
          <w:fldChar w:fldCharType="begin"/>
        </w:r>
        <w:r w:rsidR="00E652FA">
          <w:rPr>
            <w:webHidden/>
          </w:rPr>
          <w:instrText xml:space="preserve"> PAGEREF _Toc512359088 \h </w:instrText>
        </w:r>
        <w:r w:rsidR="00E652FA">
          <w:rPr>
            <w:webHidden/>
          </w:rPr>
        </w:r>
        <w:r w:rsidR="00E652FA">
          <w:rPr>
            <w:webHidden/>
          </w:rPr>
          <w:fldChar w:fldCharType="separate"/>
        </w:r>
        <w:r w:rsidR="00E652FA">
          <w:rPr>
            <w:webHidden/>
          </w:rPr>
          <w:t>7</w:t>
        </w:r>
        <w:r w:rsidR="00E652FA">
          <w:rPr>
            <w:webHidden/>
          </w:rPr>
          <w:fldChar w:fldCharType="end"/>
        </w:r>
      </w:hyperlink>
    </w:p>
    <w:p w14:paraId="7B269EFF" w14:textId="77777777" w:rsidR="00E652FA" w:rsidRDefault="001C04DC">
      <w:pPr>
        <w:pStyle w:val="TOC1"/>
        <w:rPr>
          <w:rFonts w:eastAsiaTheme="minorEastAsia"/>
          <w:b w:val="0"/>
          <w:color w:val="auto"/>
          <w:kern w:val="0"/>
          <w:sz w:val="22"/>
          <w:szCs w:val="22"/>
          <w:lang w:eastAsia="en-GB"/>
        </w:rPr>
      </w:pPr>
      <w:hyperlink w:anchor="_Toc512359089" w:history="1">
        <w:r w:rsidR="00E652FA" w:rsidRPr="000623B9">
          <w:rPr>
            <w:rStyle w:val="Hyperlink"/>
            <w:rFonts w:ascii="Calibri" w:hAnsi="Calibri" w:cs="Calibri"/>
          </w:rPr>
          <w:t>4</w:t>
        </w:r>
        <w:r w:rsidR="00E652FA">
          <w:rPr>
            <w:rFonts w:eastAsiaTheme="minorEastAsia"/>
            <w:b w:val="0"/>
            <w:color w:val="auto"/>
            <w:kern w:val="0"/>
            <w:sz w:val="22"/>
            <w:szCs w:val="22"/>
            <w:lang w:eastAsia="en-GB"/>
          </w:rPr>
          <w:tab/>
        </w:r>
        <w:r w:rsidR="00E652FA" w:rsidRPr="000623B9">
          <w:rPr>
            <w:rStyle w:val="Hyperlink"/>
            <w:rFonts w:ascii="Calibri" w:hAnsi="Calibri" w:cs="Calibri"/>
          </w:rPr>
          <w:t>Constant Data Dictionary</w:t>
        </w:r>
        <w:r w:rsidR="00E652FA">
          <w:rPr>
            <w:webHidden/>
          </w:rPr>
          <w:tab/>
        </w:r>
        <w:r w:rsidR="00E652FA">
          <w:rPr>
            <w:webHidden/>
          </w:rPr>
          <w:fldChar w:fldCharType="begin"/>
        </w:r>
        <w:r w:rsidR="00E652FA">
          <w:rPr>
            <w:webHidden/>
          </w:rPr>
          <w:instrText xml:space="preserve"> PAGEREF _Toc512359089 \h </w:instrText>
        </w:r>
        <w:r w:rsidR="00E652FA">
          <w:rPr>
            <w:webHidden/>
          </w:rPr>
        </w:r>
        <w:r w:rsidR="00E652FA">
          <w:rPr>
            <w:webHidden/>
          </w:rPr>
          <w:fldChar w:fldCharType="separate"/>
        </w:r>
        <w:r w:rsidR="00E652FA">
          <w:rPr>
            <w:webHidden/>
          </w:rPr>
          <w:t>8</w:t>
        </w:r>
        <w:r w:rsidR="00E652FA">
          <w:rPr>
            <w:webHidden/>
          </w:rPr>
          <w:fldChar w:fldCharType="end"/>
        </w:r>
      </w:hyperlink>
    </w:p>
    <w:p w14:paraId="13AE8A8F" w14:textId="77777777" w:rsidR="00E652FA" w:rsidRDefault="001C04DC">
      <w:pPr>
        <w:pStyle w:val="TOC2"/>
        <w:rPr>
          <w:rFonts w:asciiTheme="minorHAnsi" w:eastAsiaTheme="minorEastAsia" w:hAnsiTheme="minorHAnsi"/>
          <w:color w:val="auto"/>
          <w:kern w:val="0"/>
          <w:szCs w:val="22"/>
          <w:lang w:val="en-GB" w:eastAsia="en-GB"/>
        </w:rPr>
      </w:pPr>
      <w:hyperlink w:anchor="_Toc512359090" w:history="1">
        <w:r w:rsidR="00E652FA" w:rsidRPr="000623B9">
          <w:rPr>
            <w:rStyle w:val="Hyperlink"/>
          </w:rPr>
          <w:t>4.1</w:t>
        </w:r>
        <w:r w:rsidR="00E652FA">
          <w:rPr>
            <w:rFonts w:asciiTheme="minorHAnsi" w:eastAsiaTheme="minorEastAsia" w:hAnsiTheme="minorHAnsi"/>
            <w:color w:val="auto"/>
            <w:kern w:val="0"/>
            <w:szCs w:val="22"/>
            <w:lang w:val="en-GB" w:eastAsia="en-GB"/>
          </w:rPr>
          <w:tab/>
        </w:r>
        <w:r w:rsidR="00E652FA" w:rsidRPr="000623B9">
          <w:rPr>
            <w:rStyle w:val="Hyperlink"/>
          </w:rPr>
          <w:t>Program (fixed) Constants</w:t>
        </w:r>
        <w:r w:rsidR="00E652FA">
          <w:rPr>
            <w:webHidden/>
          </w:rPr>
          <w:tab/>
        </w:r>
        <w:r w:rsidR="00E652FA">
          <w:rPr>
            <w:webHidden/>
          </w:rPr>
          <w:fldChar w:fldCharType="begin"/>
        </w:r>
        <w:r w:rsidR="00E652FA">
          <w:rPr>
            <w:webHidden/>
          </w:rPr>
          <w:instrText xml:space="preserve"> PAGEREF _Toc512359090 \h </w:instrText>
        </w:r>
        <w:r w:rsidR="00E652FA">
          <w:rPr>
            <w:webHidden/>
          </w:rPr>
        </w:r>
        <w:r w:rsidR="00E652FA">
          <w:rPr>
            <w:webHidden/>
          </w:rPr>
          <w:fldChar w:fldCharType="separate"/>
        </w:r>
        <w:r w:rsidR="00E652FA">
          <w:rPr>
            <w:webHidden/>
          </w:rPr>
          <w:t>8</w:t>
        </w:r>
        <w:r w:rsidR="00E652FA">
          <w:rPr>
            <w:webHidden/>
          </w:rPr>
          <w:fldChar w:fldCharType="end"/>
        </w:r>
      </w:hyperlink>
    </w:p>
    <w:p w14:paraId="2A065569" w14:textId="77777777" w:rsidR="00E652FA" w:rsidRDefault="001C04DC">
      <w:pPr>
        <w:pStyle w:val="TOC3"/>
        <w:tabs>
          <w:tab w:val="left" w:pos="1200"/>
        </w:tabs>
        <w:rPr>
          <w:rFonts w:asciiTheme="minorHAnsi" w:eastAsiaTheme="minorEastAsia" w:hAnsiTheme="minorHAnsi"/>
          <w:color w:val="auto"/>
          <w:kern w:val="0"/>
          <w:sz w:val="22"/>
          <w:szCs w:val="22"/>
          <w:lang w:val="en-GB" w:eastAsia="en-GB"/>
        </w:rPr>
      </w:pPr>
      <w:hyperlink w:anchor="_Toc512359091" w:history="1">
        <w:r w:rsidR="00E652FA" w:rsidRPr="000623B9">
          <w:rPr>
            <w:rStyle w:val="Hyperlink"/>
          </w:rPr>
          <w:t>4.1.1</w:t>
        </w:r>
        <w:r w:rsidR="00E652FA">
          <w:rPr>
            <w:rFonts w:asciiTheme="minorHAnsi" w:eastAsiaTheme="minorEastAsia" w:hAnsiTheme="minorHAnsi"/>
            <w:color w:val="auto"/>
            <w:kern w:val="0"/>
            <w:sz w:val="22"/>
            <w:szCs w:val="22"/>
            <w:lang w:val="en-GB" w:eastAsia="en-GB"/>
          </w:rPr>
          <w:tab/>
        </w:r>
        <w:r w:rsidR="00E652FA" w:rsidRPr="000623B9">
          <w:rPr>
            <w:rStyle w:val="Hyperlink"/>
          </w:rPr>
          <w:t>Embedded Constants</w:t>
        </w:r>
        <w:r w:rsidR="00E652FA">
          <w:rPr>
            <w:webHidden/>
          </w:rPr>
          <w:tab/>
        </w:r>
        <w:r w:rsidR="00E652FA">
          <w:rPr>
            <w:webHidden/>
          </w:rPr>
          <w:fldChar w:fldCharType="begin"/>
        </w:r>
        <w:r w:rsidR="00E652FA">
          <w:rPr>
            <w:webHidden/>
          </w:rPr>
          <w:instrText xml:space="preserve"> PAGEREF _Toc512359091 \h </w:instrText>
        </w:r>
        <w:r w:rsidR="00E652FA">
          <w:rPr>
            <w:webHidden/>
          </w:rPr>
        </w:r>
        <w:r w:rsidR="00E652FA">
          <w:rPr>
            <w:webHidden/>
          </w:rPr>
          <w:fldChar w:fldCharType="separate"/>
        </w:r>
        <w:r w:rsidR="00E652FA">
          <w:rPr>
            <w:webHidden/>
          </w:rPr>
          <w:t>8</w:t>
        </w:r>
        <w:r w:rsidR="00E652FA">
          <w:rPr>
            <w:webHidden/>
          </w:rPr>
          <w:fldChar w:fldCharType="end"/>
        </w:r>
      </w:hyperlink>
    </w:p>
    <w:p w14:paraId="50075F3B" w14:textId="77777777" w:rsidR="00E652FA" w:rsidRDefault="001C04DC">
      <w:pPr>
        <w:pStyle w:val="TOC1"/>
        <w:rPr>
          <w:rFonts w:eastAsiaTheme="minorEastAsia"/>
          <w:b w:val="0"/>
          <w:color w:val="auto"/>
          <w:kern w:val="0"/>
          <w:sz w:val="22"/>
          <w:szCs w:val="22"/>
          <w:lang w:eastAsia="en-GB"/>
        </w:rPr>
      </w:pPr>
      <w:hyperlink w:anchor="_Toc512359092" w:history="1">
        <w:r w:rsidR="00E652FA" w:rsidRPr="000623B9">
          <w:rPr>
            <w:rStyle w:val="Hyperlink"/>
            <w:rFonts w:ascii="Calibri" w:hAnsi="Calibri" w:cs="Calibri"/>
          </w:rPr>
          <w:t>5</w:t>
        </w:r>
        <w:r w:rsidR="00E652FA">
          <w:rPr>
            <w:rFonts w:eastAsiaTheme="minorEastAsia"/>
            <w:b w:val="0"/>
            <w:color w:val="auto"/>
            <w:kern w:val="0"/>
            <w:sz w:val="22"/>
            <w:szCs w:val="22"/>
            <w:lang w:eastAsia="en-GB"/>
          </w:rPr>
          <w:tab/>
        </w:r>
        <w:r w:rsidR="00E652FA" w:rsidRPr="000623B9">
          <w:rPr>
            <w:rStyle w:val="Hyperlink"/>
            <w:rFonts w:ascii="Calibri" w:hAnsi="Calibri" w:cs="Calibri"/>
          </w:rPr>
          <w:t>Software Component Implementation</w:t>
        </w:r>
        <w:r w:rsidR="00E652FA">
          <w:rPr>
            <w:webHidden/>
          </w:rPr>
          <w:tab/>
        </w:r>
        <w:r w:rsidR="00E652FA">
          <w:rPr>
            <w:webHidden/>
          </w:rPr>
          <w:fldChar w:fldCharType="begin"/>
        </w:r>
        <w:r w:rsidR="00E652FA">
          <w:rPr>
            <w:webHidden/>
          </w:rPr>
          <w:instrText xml:space="preserve"> PAGEREF _Toc512359092 \h </w:instrText>
        </w:r>
        <w:r w:rsidR="00E652FA">
          <w:rPr>
            <w:webHidden/>
          </w:rPr>
        </w:r>
        <w:r w:rsidR="00E652FA">
          <w:rPr>
            <w:webHidden/>
          </w:rPr>
          <w:fldChar w:fldCharType="separate"/>
        </w:r>
        <w:r w:rsidR="00E652FA">
          <w:rPr>
            <w:webHidden/>
          </w:rPr>
          <w:t>9</w:t>
        </w:r>
        <w:r w:rsidR="00E652FA">
          <w:rPr>
            <w:webHidden/>
          </w:rPr>
          <w:fldChar w:fldCharType="end"/>
        </w:r>
      </w:hyperlink>
    </w:p>
    <w:p w14:paraId="45DD3C37" w14:textId="77777777" w:rsidR="00E652FA" w:rsidRDefault="001C04DC">
      <w:pPr>
        <w:pStyle w:val="TOC2"/>
        <w:rPr>
          <w:rFonts w:asciiTheme="minorHAnsi" w:eastAsiaTheme="minorEastAsia" w:hAnsiTheme="minorHAnsi"/>
          <w:color w:val="auto"/>
          <w:kern w:val="0"/>
          <w:szCs w:val="22"/>
          <w:lang w:val="en-GB" w:eastAsia="en-GB"/>
        </w:rPr>
      </w:pPr>
      <w:hyperlink w:anchor="_Toc512359093" w:history="1">
        <w:r w:rsidR="00E652FA" w:rsidRPr="000623B9">
          <w:rPr>
            <w:rStyle w:val="Hyperlink"/>
          </w:rPr>
          <w:t>5.1</w:t>
        </w:r>
        <w:r w:rsidR="00E652FA">
          <w:rPr>
            <w:rFonts w:asciiTheme="minorHAnsi" w:eastAsiaTheme="minorEastAsia" w:hAnsiTheme="minorHAnsi"/>
            <w:color w:val="auto"/>
            <w:kern w:val="0"/>
            <w:szCs w:val="22"/>
            <w:lang w:val="en-GB" w:eastAsia="en-GB"/>
          </w:rPr>
          <w:tab/>
        </w:r>
        <w:r w:rsidR="00E652FA" w:rsidRPr="000623B9">
          <w:rPr>
            <w:rStyle w:val="Hyperlink"/>
          </w:rPr>
          <w:t>Sub-Module Functions</w:t>
        </w:r>
        <w:r w:rsidR="00E652FA">
          <w:rPr>
            <w:webHidden/>
          </w:rPr>
          <w:tab/>
        </w:r>
        <w:r w:rsidR="00E652FA">
          <w:rPr>
            <w:webHidden/>
          </w:rPr>
          <w:fldChar w:fldCharType="begin"/>
        </w:r>
        <w:r w:rsidR="00E652FA">
          <w:rPr>
            <w:webHidden/>
          </w:rPr>
          <w:instrText xml:space="preserve"> PAGEREF _Toc512359093 \h </w:instrText>
        </w:r>
        <w:r w:rsidR="00E652FA">
          <w:rPr>
            <w:webHidden/>
          </w:rPr>
        </w:r>
        <w:r w:rsidR="00E652FA">
          <w:rPr>
            <w:webHidden/>
          </w:rPr>
          <w:fldChar w:fldCharType="separate"/>
        </w:r>
        <w:r w:rsidR="00E652FA">
          <w:rPr>
            <w:webHidden/>
          </w:rPr>
          <w:t>9</w:t>
        </w:r>
        <w:r w:rsidR="00E652FA">
          <w:rPr>
            <w:webHidden/>
          </w:rPr>
          <w:fldChar w:fldCharType="end"/>
        </w:r>
      </w:hyperlink>
    </w:p>
    <w:p w14:paraId="535BE564" w14:textId="77777777" w:rsidR="00E652FA" w:rsidRDefault="001C04DC">
      <w:pPr>
        <w:pStyle w:val="TOC3"/>
        <w:tabs>
          <w:tab w:val="left" w:pos="1200"/>
        </w:tabs>
        <w:rPr>
          <w:rFonts w:asciiTheme="minorHAnsi" w:eastAsiaTheme="minorEastAsia" w:hAnsiTheme="minorHAnsi"/>
          <w:color w:val="auto"/>
          <w:kern w:val="0"/>
          <w:sz w:val="22"/>
          <w:szCs w:val="22"/>
          <w:lang w:val="en-GB" w:eastAsia="en-GB"/>
        </w:rPr>
      </w:pPr>
      <w:hyperlink w:anchor="_Toc512359094" w:history="1">
        <w:r w:rsidR="00E652FA" w:rsidRPr="000623B9">
          <w:rPr>
            <w:rStyle w:val="Hyperlink"/>
          </w:rPr>
          <w:t>5.1.1</w:t>
        </w:r>
        <w:r w:rsidR="00E652FA">
          <w:rPr>
            <w:rFonts w:asciiTheme="minorHAnsi" w:eastAsiaTheme="minorEastAsia" w:hAnsiTheme="minorHAnsi"/>
            <w:color w:val="auto"/>
            <w:kern w:val="0"/>
            <w:sz w:val="22"/>
            <w:szCs w:val="22"/>
            <w:lang w:val="en-GB" w:eastAsia="en-GB"/>
          </w:rPr>
          <w:tab/>
        </w:r>
        <w:r w:rsidR="00E652FA" w:rsidRPr="000623B9">
          <w:rPr>
            <w:rStyle w:val="Hyperlink"/>
          </w:rPr>
          <w:t>Init: FordMsg3CCBusHiSpdInit1</w:t>
        </w:r>
        <w:r w:rsidR="00E652FA">
          <w:rPr>
            <w:webHidden/>
          </w:rPr>
          <w:tab/>
        </w:r>
        <w:r w:rsidR="00E652FA">
          <w:rPr>
            <w:webHidden/>
          </w:rPr>
          <w:fldChar w:fldCharType="begin"/>
        </w:r>
        <w:r w:rsidR="00E652FA">
          <w:rPr>
            <w:webHidden/>
          </w:rPr>
          <w:instrText xml:space="preserve"> PAGEREF _Toc512359094 \h </w:instrText>
        </w:r>
        <w:r w:rsidR="00E652FA">
          <w:rPr>
            <w:webHidden/>
          </w:rPr>
        </w:r>
        <w:r w:rsidR="00E652FA">
          <w:rPr>
            <w:webHidden/>
          </w:rPr>
          <w:fldChar w:fldCharType="separate"/>
        </w:r>
        <w:r w:rsidR="00E652FA">
          <w:rPr>
            <w:webHidden/>
          </w:rPr>
          <w:t>9</w:t>
        </w:r>
        <w:r w:rsidR="00E652FA">
          <w:rPr>
            <w:webHidden/>
          </w:rPr>
          <w:fldChar w:fldCharType="end"/>
        </w:r>
      </w:hyperlink>
    </w:p>
    <w:p w14:paraId="077C1E40" w14:textId="77777777" w:rsidR="00E652FA" w:rsidRDefault="001C04DC">
      <w:pPr>
        <w:pStyle w:val="TOC3"/>
        <w:tabs>
          <w:tab w:val="left" w:pos="1200"/>
        </w:tabs>
        <w:rPr>
          <w:rFonts w:asciiTheme="minorHAnsi" w:eastAsiaTheme="minorEastAsia" w:hAnsiTheme="minorHAnsi"/>
          <w:color w:val="auto"/>
          <w:kern w:val="0"/>
          <w:sz w:val="22"/>
          <w:szCs w:val="22"/>
          <w:lang w:val="en-GB" w:eastAsia="en-GB"/>
        </w:rPr>
      </w:pPr>
      <w:hyperlink w:anchor="_Toc512359095" w:history="1">
        <w:r w:rsidR="00E652FA" w:rsidRPr="000623B9">
          <w:rPr>
            <w:rStyle w:val="Hyperlink"/>
          </w:rPr>
          <w:t>5.1.2</w:t>
        </w:r>
        <w:r w:rsidR="00E652FA">
          <w:rPr>
            <w:rFonts w:asciiTheme="minorHAnsi" w:eastAsiaTheme="minorEastAsia" w:hAnsiTheme="minorHAnsi"/>
            <w:color w:val="auto"/>
            <w:kern w:val="0"/>
            <w:sz w:val="22"/>
            <w:szCs w:val="22"/>
            <w:lang w:val="en-GB" w:eastAsia="en-GB"/>
          </w:rPr>
          <w:tab/>
        </w:r>
        <w:r w:rsidR="00E652FA" w:rsidRPr="000623B9">
          <w:rPr>
            <w:rStyle w:val="Hyperlink"/>
          </w:rPr>
          <w:t>Per: FordMsg3CCBusHiSpdPer1</w:t>
        </w:r>
        <w:r w:rsidR="00E652FA">
          <w:rPr>
            <w:webHidden/>
          </w:rPr>
          <w:tab/>
        </w:r>
        <w:r w:rsidR="00E652FA">
          <w:rPr>
            <w:webHidden/>
          </w:rPr>
          <w:fldChar w:fldCharType="begin"/>
        </w:r>
        <w:r w:rsidR="00E652FA">
          <w:rPr>
            <w:webHidden/>
          </w:rPr>
          <w:instrText xml:space="preserve"> PAGEREF _Toc512359095 \h </w:instrText>
        </w:r>
        <w:r w:rsidR="00E652FA">
          <w:rPr>
            <w:webHidden/>
          </w:rPr>
        </w:r>
        <w:r w:rsidR="00E652FA">
          <w:rPr>
            <w:webHidden/>
          </w:rPr>
          <w:fldChar w:fldCharType="separate"/>
        </w:r>
        <w:r w:rsidR="00E652FA">
          <w:rPr>
            <w:webHidden/>
          </w:rPr>
          <w:t>9</w:t>
        </w:r>
        <w:r w:rsidR="00E652FA">
          <w:rPr>
            <w:webHidden/>
          </w:rPr>
          <w:fldChar w:fldCharType="end"/>
        </w:r>
      </w:hyperlink>
    </w:p>
    <w:p w14:paraId="3FA12676" w14:textId="77777777" w:rsidR="00E652FA" w:rsidRDefault="001C04DC">
      <w:pPr>
        <w:pStyle w:val="TOC2"/>
        <w:rPr>
          <w:rFonts w:asciiTheme="minorHAnsi" w:eastAsiaTheme="minorEastAsia" w:hAnsiTheme="minorHAnsi"/>
          <w:color w:val="auto"/>
          <w:kern w:val="0"/>
          <w:szCs w:val="22"/>
          <w:lang w:val="en-GB" w:eastAsia="en-GB"/>
        </w:rPr>
      </w:pPr>
      <w:hyperlink w:anchor="_Toc512359096" w:history="1">
        <w:r w:rsidR="00E652FA" w:rsidRPr="000623B9">
          <w:rPr>
            <w:rStyle w:val="Hyperlink"/>
          </w:rPr>
          <w:t>5.2</w:t>
        </w:r>
        <w:r w:rsidR="00E652FA">
          <w:rPr>
            <w:rFonts w:asciiTheme="minorHAnsi" w:eastAsiaTheme="minorEastAsia" w:hAnsiTheme="minorHAnsi"/>
            <w:color w:val="auto"/>
            <w:kern w:val="0"/>
            <w:szCs w:val="22"/>
            <w:lang w:val="en-GB" w:eastAsia="en-GB"/>
          </w:rPr>
          <w:tab/>
        </w:r>
        <w:r w:rsidR="00E652FA" w:rsidRPr="000623B9">
          <w:rPr>
            <w:rStyle w:val="Hyperlink"/>
          </w:rPr>
          <w:t>Server Runables</w:t>
        </w:r>
        <w:r w:rsidR="00E652FA">
          <w:rPr>
            <w:webHidden/>
          </w:rPr>
          <w:tab/>
        </w:r>
        <w:r w:rsidR="00E652FA">
          <w:rPr>
            <w:webHidden/>
          </w:rPr>
          <w:fldChar w:fldCharType="begin"/>
        </w:r>
        <w:r w:rsidR="00E652FA">
          <w:rPr>
            <w:webHidden/>
          </w:rPr>
          <w:instrText xml:space="preserve"> PAGEREF _Toc512359096 \h </w:instrText>
        </w:r>
        <w:r w:rsidR="00E652FA">
          <w:rPr>
            <w:webHidden/>
          </w:rPr>
        </w:r>
        <w:r w:rsidR="00E652FA">
          <w:rPr>
            <w:webHidden/>
          </w:rPr>
          <w:fldChar w:fldCharType="separate"/>
        </w:r>
        <w:r w:rsidR="00E652FA">
          <w:rPr>
            <w:webHidden/>
          </w:rPr>
          <w:t>9</w:t>
        </w:r>
        <w:r w:rsidR="00E652FA">
          <w:rPr>
            <w:webHidden/>
          </w:rPr>
          <w:fldChar w:fldCharType="end"/>
        </w:r>
      </w:hyperlink>
    </w:p>
    <w:p w14:paraId="244D52F6" w14:textId="77777777" w:rsidR="00E652FA" w:rsidRDefault="001C04DC">
      <w:pPr>
        <w:pStyle w:val="TOC2"/>
        <w:rPr>
          <w:rFonts w:asciiTheme="minorHAnsi" w:eastAsiaTheme="minorEastAsia" w:hAnsiTheme="minorHAnsi"/>
          <w:color w:val="auto"/>
          <w:kern w:val="0"/>
          <w:szCs w:val="22"/>
          <w:lang w:val="en-GB" w:eastAsia="en-GB"/>
        </w:rPr>
      </w:pPr>
      <w:hyperlink w:anchor="_Toc512359097" w:history="1">
        <w:r w:rsidR="00E652FA" w:rsidRPr="000623B9">
          <w:rPr>
            <w:rStyle w:val="Hyperlink"/>
            <w:rFonts w:cs="Calibri"/>
          </w:rPr>
          <w:t>5.3</w:t>
        </w:r>
        <w:r w:rsidR="00E652FA">
          <w:rPr>
            <w:rFonts w:asciiTheme="minorHAnsi" w:eastAsiaTheme="minorEastAsia" w:hAnsiTheme="minorHAnsi"/>
            <w:color w:val="auto"/>
            <w:kern w:val="0"/>
            <w:szCs w:val="22"/>
            <w:lang w:val="en-GB" w:eastAsia="en-GB"/>
          </w:rPr>
          <w:tab/>
        </w:r>
        <w:r w:rsidR="00E652FA" w:rsidRPr="000623B9">
          <w:rPr>
            <w:rStyle w:val="Hyperlink"/>
            <w:rFonts w:cs="Calibri"/>
          </w:rPr>
          <w:t>Interrupt Functions</w:t>
        </w:r>
        <w:r w:rsidR="00E652FA">
          <w:rPr>
            <w:webHidden/>
          </w:rPr>
          <w:tab/>
        </w:r>
        <w:r w:rsidR="00E652FA">
          <w:rPr>
            <w:webHidden/>
          </w:rPr>
          <w:fldChar w:fldCharType="begin"/>
        </w:r>
        <w:r w:rsidR="00E652FA">
          <w:rPr>
            <w:webHidden/>
          </w:rPr>
          <w:instrText xml:space="preserve"> PAGEREF _Toc512359097 \h </w:instrText>
        </w:r>
        <w:r w:rsidR="00E652FA">
          <w:rPr>
            <w:webHidden/>
          </w:rPr>
        </w:r>
        <w:r w:rsidR="00E652FA">
          <w:rPr>
            <w:webHidden/>
          </w:rPr>
          <w:fldChar w:fldCharType="separate"/>
        </w:r>
        <w:r w:rsidR="00E652FA">
          <w:rPr>
            <w:webHidden/>
          </w:rPr>
          <w:t>9</w:t>
        </w:r>
        <w:r w:rsidR="00E652FA">
          <w:rPr>
            <w:webHidden/>
          </w:rPr>
          <w:fldChar w:fldCharType="end"/>
        </w:r>
      </w:hyperlink>
    </w:p>
    <w:p w14:paraId="457475E4" w14:textId="77777777" w:rsidR="00E652FA" w:rsidRDefault="001C04DC">
      <w:pPr>
        <w:pStyle w:val="TOC2"/>
        <w:rPr>
          <w:rFonts w:asciiTheme="minorHAnsi" w:eastAsiaTheme="minorEastAsia" w:hAnsiTheme="minorHAnsi"/>
          <w:color w:val="auto"/>
          <w:kern w:val="0"/>
          <w:szCs w:val="22"/>
          <w:lang w:val="en-GB" w:eastAsia="en-GB"/>
        </w:rPr>
      </w:pPr>
      <w:hyperlink w:anchor="_Toc512359098" w:history="1">
        <w:r w:rsidR="00E652FA" w:rsidRPr="000623B9">
          <w:rPr>
            <w:rStyle w:val="Hyperlink"/>
            <w:rFonts w:cs="Calibri"/>
          </w:rPr>
          <w:t>5.4</w:t>
        </w:r>
        <w:r w:rsidR="00E652FA">
          <w:rPr>
            <w:rFonts w:asciiTheme="minorHAnsi" w:eastAsiaTheme="minorEastAsia" w:hAnsiTheme="minorHAnsi"/>
            <w:color w:val="auto"/>
            <w:kern w:val="0"/>
            <w:szCs w:val="22"/>
            <w:lang w:val="en-GB" w:eastAsia="en-GB"/>
          </w:rPr>
          <w:tab/>
        </w:r>
        <w:r w:rsidR="00E652FA" w:rsidRPr="000623B9">
          <w:rPr>
            <w:rStyle w:val="Hyperlink"/>
            <w:rFonts w:cs="Calibri"/>
          </w:rPr>
          <w:t>Module Internal (Local) Functions</w:t>
        </w:r>
        <w:r w:rsidR="00E652FA">
          <w:rPr>
            <w:webHidden/>
          </w:rPr>
          <w:tab/>
        </w:r>
        <w:r w:rsidR="00E652FA">
          <w:rPr>
            <w:webHidden/>
          </w:rPr>
          <w:fldChar w:fldCharType="begin"/>
        </w:r>
        <w:r w:rsidR="00E652FA">
          <w:rPr>
            <w:webHidden/>
          </w:rPr>
          <w:instrText xml:space="preserve"> PAGEREF _Toc512359098 \h </w:instrText>
        </w:r>
        <w:r w:rsidR="00E652FA">
          <w:rPr>
            <w:webHidden/>
          </w:rPr>
        </w:r>
        <w:r w:rsidR="00E652FA">
          <w:rPr>
            <w:webHidden/>
          </w:rPr>
          <w:fldChar w:fldCharType="separate"/>
        </w:r>
        <w:r w:rsidR="00E652FA">
          <w:rPr>
            <w:webHidden/>
          </w:rPr>
          <w:t>9</w:t>
        </w:r>
        <w:r w:rsidR="00E652FA">
          <w:rPr>
            <w:webHidden/>
          </w:rPr>
          <w:fldChar w:fldCharType="end"/>
        </w:r>
      </w:hyperlink>
    </w:p>
    <w:p w14:paraId="1FDB9375" w14:textId="77777777" w:rsidR="00E652FA" w:rsidRDefault="001C04DC">
      <w:pPr>
        <w:pStyle w:val="TOC2"/>
        <w:rPr>
          <w:rFonts w:asciiTheme="minorHAnsi" w:eastAsiaTheme="minorEastAsia" w:hAnsiTheme="minorHAnsi"/>
          <w:color w:val="auto"/>
          <w:kern w:val="0"/>
          <w:szCs w:val="22"/>
          <w:lang w:val="en-GB" w:eastAsia="en-GB"/>
        </w:rPr>
      </w:pPr>
      <w:hyperlink w:anchor="_Toc512359099" w:history="1">
        <w:r w:rsidR="00E652FA" w:rsidRPr="000623B9">
          <w:rPr>
            <w:rStyle w:val="Hyperlink"/>
            <w:rFonts w:cs="Calibri"/>
          </w:rPr>
          <w:t>5.5</w:t>
        </w:r>
        <w:r w:rsidR="00E652FA">
          <w:rPr>
            <w:rFonts w:asciiTheme="minorHAnsi" w:eastAsiaTheme="minorEastAsia" w:hAnsiTheme="minorHAnsi"/>
            <w:color w:val="auto"/>
            <w:kern w:val="0"/>
            <w:szCs w:val="22"/>
            <w:lang w:val="en-GB" w:eastAsia="en-GB"/>
          </w:rPr>
          <w:tab/>
        </w:r>
        <w:r w:rsidR="00E652FA" w:rsidRPr="000623B9">
          <w:rPr>
            <w:rStyle w:val="Hyperlink"/>
            <w:rFonts w:cs="Calibri"/>
          </w:rPr>
          <w:t>GLOBAL Function/Macro Definitions</w:t>
        </w:r>
        <w:r w:rsidR="00E652FA">
          <w:rPr>
            <w:webHidden/>
          </w:rPr>
          <w:tab/>
        </w:r>
        <w:r w:rsidR="00E652FA">
          <w:rPr>
            <w:webHidden/>
          </w:rPr>
          <w:fldChar w:fldCharType="begin"/>
        </w:r>
        <w:r w:rsidR="00E652FA">
          <w:rPr>
            <w:webHidden/>
          </w:rPr>
          <w:instrText xml:space="preserve"> PAGEREF _Toc512359099 \h </w:instrText>
        </w:r>
        <w:r w:rsidR="00E652FA">
          <w:rPr>
            <w:webHidden/>
          </w:rPr>
        </w:r>
        <w:r w:rsidR="00E652FA">
          <w:rPr>
            <w:webHidden/>
          </w:rPr>
          <w:fldChar w:fldCharType="separate"/>
        </w:r>
        <w:r w:rsidR="00E652FA">
          <w:rPr>
            <w:webHidden/>
          </w:rPr>
          <w:t>9</w:t>
        </w:r>
        <w:r w:rsidR="00E652FA">
          <w:rPr>
            <w:webHidden/>
          </w:rPr>
          <w:fldChar w:fldCharType="end"/>
        </w:r>
      </w:hyperlink>
    </w:p>
    <w:p w14:paraId="45B4AAFF" w14:textId="77777777" w:rsidR="00E652FA" w:rsidRDefault="001C04DC">
      <w:pPr>
        <w:pStyle w:val="TOC1"/>
        <w:rPr>
          <w:rFonts w:eastAsiaTheme="minorEastAsia"/>
          <w:b w:val="0"/>
          <w:color w:val="auto"/>
          <w:kern w:val="0"/>
          <w:sz w:val="22"/>
          <w:szCs w:val="22"/>
          <w:lang w:eastAsia="en-GB"/>
        </w:rPr>
      </w:pPr>
      <w:hyperlink w:anchor="_Toc512359100" w:history="1">
        <w:r w:rsidR="00E652FA" w:rsidRPr="000623B9">
          <w:rPr>
            <w:rStyle w:val="Hyperlink"/>
            <w:rFonts w:ascii="Calibri" w:hAnsi="Calibri" w:cs="Calibri"/>
          </w:rPr>
          <w:t>6</w:t>
        </w:r>
        <w:r w:rsidR="00E652FA">
          <w:rPr>
            <w:rFonts w:eastAsiaTheme="minorEastAsia"/>
            <w:b w:val="0"/>
            <w:color w:val="auto"/>
            <w:kern w:val="0"/>
            <w:sz w:val="22"/>
            <w:szCs w:val="22"/>
            <w:lang w:eastAsia="en-GB"/>
          </w:rPr>
          <w:tab/>
        </w:r>
        <w:r w:rsidR="00E652FA" w:rsidRPr="000623B9">
          <w:rPr>
            <w:rStyle w:val="Hyperlink"/>
            <w:rFonts w:ascii="Calibri" w:hAnsi="Calibri"/>
          </w:rPr>
          <w:t>Known</w:t>
        </w:r>
        <w:r w:rsidR="00E652FA" w:rsidRPr="000623B9">
          <w:rPr>
            <w:rStyle w:val="Hyperlink"/>
            <w:rFonts w:ascii="Calibri" w:hAnsi="Calibri" w:cs="Calibri"/>
          </w:rPr>
          <w:t xml:space="preserve"> Limitations with Design</w:t>
        </w:r>
        <w:r w:rsidR="00E652FA">
          <w:rPr>
            <w:webHidden/>
          </w:rPr>
          <w:tab/>
        </w:r>
        <w:r w:rsidR="00E652FA">
          <w:rPr>
            <w:webHidden/>
          </w:rPr>
          <w:fldChar w:fldCharType="begin"/>
        </w:r>
        <w:r w:rsidR="00E652FA">
          <w:rPr>
            <w:webHidden/>
          </w:rPr>
          <w:instrText xml:space="preserve"> PAGEREF _Toc512359100 \h </w:instrText>
        </w:r>
        <w:r w:rsidR="00E652FA">
          <w:rPr>
            <w:webHidden/>
          </w:rPr>
        </w:r>
        <w:r w:rsidR="00E652FA">
          <w:rPr>
            <w:webHidden/>
          </w:rPr>
          <w:fldChar w:fldCharType="separate"/>
        </w:r>
        <w:r w:rsidR="00E652FA">
          <w:rPr>
            <w:webHidden/>
          </w:rPr>
          <w:t>10</w:t>
        </w:r>
        <w:r w:rsidR="00E652FA">
          <w:rPr>
            <w:webHidden/>
          </w:rPr>
          <w:fldChar w:fldCharType="end"/>
        </w:r>
      </w:hyperlink>
    </w:p>
    <w:p w14:paraId="3F10DB05" w14:textId="77777777" w:rsidR="00E652FA" w:rsidRDefault="001C04DC">
      <w:pPr>
        <w:pStyle w:val="TOC1"/>
        <w:rPr>
          <w:rFonts w:eastAsiaTheme="minorEastAsia"/>
          <w:b w:val="0"/>
          <w:color w:val="auto"/>
          <w:kern w:val="0"/>
          <w:sz w:val="22"/>
          <w:szCs w:val="22"/>
          <w:lang w:eastAsia="en-GB"/>
        </w:rPr>
      </w:pPr>
      <w:hyperlink w:anchor="_Toc512359101" w:history="1">
        <w:r w:rsidR="00E652FA" w:rsidRPr="000623B9">
          <w:rPr>
            <w:rStyle w:val="Hyperlink"/>
            <w:rFonts w:ascii="Calibri" w:hAnsi="Calibri" w:cs="Calibri"/>
          </w:rPr>
          <w:t>7</w:t>
        </w:r>
        <w:r w:rsidR="00E652FA">
          <w:rPr>
            <w:rFonts w:eastAsiaTheme="minorEastAsia"/>
            <w:b w:val="0"/>
            <w:color w:val="auto"/>
            <w:kern w:val="0"/>
            <w:sz w:val="22"/>
            <w:szCs w:val="22"/>
            <w:lang w:eastAsia="en-GB"/>
          </w:rPr>
          <w:tab/>
        </w:r>
        <w:r w:rsidR="00E652FA" w:rsidRPr="000623B9">
          <w:rPr>
            <w:rStyle w:val="Hyperlink"/>
            <w:rFonts w:ascii="Calibri" w:hAnsi="Calibri" w:cs="Calibri"/>
          </w:rPr>
          <w:t>UNIT TEST CONSIDERATION</w:t>
        </w:r>
        <w:r w:rsidR="00E652FA">
          <w:rPr>
            <w:webHidden/>
          </w:rPr>
          <w:tab/>
        </w:r>
        <w:r w:rsidR="00E652FA">
          <w:rPr>
            <w:webHidden/>
          </w:rPr>
          <w:fldChar w:fldCharType="begin"/>
        </w:r>
        <w:r w:rsidR="00E652FA">
          <w:rPr>
            <w:webHidden/>
          </w:rPr>
          <w:instrText xml:space="preserve"> PAGEREF _Toc512359101 \h </w:instrText>
        </w:r>
        <w:r w:rsidR="00E652FA">
          <w:rPr>
            <w:webHidden/>
          </w:rPr>
        </w:r>
        <w:r w:rsidR="00E652FA">
          <w:rPr>
            <w:webHidden/>
          </w:rPr>
          <w:fldChar w:fldCharType="separate"/>
        </w:r>
        <w:r w:rsidR="00E652FA">
          <w:rPr>
            <w:webHidden/>
          </w:rPr>
          <w:t>11</w:t>
        </w:r>
        <w:r w:rsidR="00E652FA">
          <w:rPr>
            <w:webHidden/>
          </w:rPr>
          <w:fldChar w:fldCharType="end"/>
        </w:r>
      </w:hyperlink>
    </w:p>
    <w:p w14:paraId="04AF1541" w14:textId="77777777" w:rsidR="00E652FA" w:rsidRDefault="001C04DC">
      <w:pPr>
        <w:pStyle w:val="TOC1"/>
        <w:tabs>
          <w:tab w:val="left" w:pos="1400"/>
        </w:tabs>
        <w:rPr>
          <w:rFonts w:eastAsiaTheme="minorEastAsia"/>
          <w:b w:val="0"/>
          <w:color w:val="auto"/>
          <w:kern w:val="0"/>
          <w:sz w:val="22"/>
          <w:szCs w:val="22"/>
          <w:lang w:eastAsia="en-GB"/>
        </w:rPr>
      </w:pPr>
      <w:hyperlink w:anchor="_Toc512359102" w:history="1">
        <w:r w:rsidR="00E652FA" w:rsidRPr="000623B9">
          <w:rPr>
            <w:rStyle w:val="Hyperlink"/>
          </w:rPr>
          <w:t>Appendix A</w:t>
        </w:r>
        <w:r w:rsidR="00E652FA">
          <w:rPr>
            <w:rFonts w:eastAsiaTheme="minorEastAsia"/>
            <w:b w:val="0"/>
            <w:color w:val="auto"/>
            <w:kern w:val="0"/>
            <w:sz w:val="22"/>
            <w:szCs w:val="22"/>
            <w:lang w:eastAsia="en-GB"/>
          </w:rPr>
          <w:tab/>
        </w:r>
        <w:r w:rsidR="00E652FA" w:rsidRPr="000623B9">
          <w:rPr>
            <w:rStyle w:val="Hyperlink"/>
          </w:rPr>
          <w:t>Abbreviations and Acronyms</w:t>
        </w:r>
        <w:r w:rsidR="00E652FA">
          <w:rPr>
            <w:webHidden/>
          </w:rPr>
          <w:tab/>
        </w:r>
        <w:r w:rsidR="00E652FA">
          <w:rPr>
            <w:webHidden/>
          </w:rPr>
          <w:fldChar w:fldCharType="begin"/>
        </w:r>
        <w:r w:rsidR="00E652FA">
          <w:rPr>
            <w:webHidden/>
          </w:rPr>
          <w:instrText xml:space="preserve"> PAGEREF _Toc512359102 \h </w:instrText>
        </w:r>
        <w:r w:rsidR="00E652FA">
          <w:rPr>
            <w:webHidden/>
          </w:rPr>
        </w:r>
        <w:r w:rsidR="00E652FA">
          <w:rPr>
            <w:webHidden/>
          </w:rPr>
          <w:fldChar w:fldCharType="separate"/>
        </w:r>
        <w:r w:rsidR="00E652FA">
          <w:rPr>
            <w:webHidden/>
          </w:rPr>
          <w:t>12</w:t>
        </w:r>
        <w:r w:rsidR="00E652FA">
          <w:rPr>
            <w:webHidden/>
          </w:rPr>
          <w:fldChar w:fldCharType="end"/>
        </w:r>
      </w:hyperlink>
    </w:p>
    <w:p w14:paraId="4BCF0833" w14:textId="77777777" w:rsidR="00E652FA" w:rsidRDefault="001C04DC">
      <w:pPr>
        <w:pStyle w:val="TOC1"/>
        <w:tabs>
          <w:tab w:val="left" w:pos="1400"/>
        </w:tabs>
        <w:rPr>
          <w:rFonts w:eastAsiaTheme="minorEastAsia"/>
          <w:b w:val="0"/>
          <w:color w:val="auto"/>
          <w:kern w:val="0"/>
          <w:sz w:val="22"/>
          <w:szCs w:val="22"/>
          <w:lang w:eastAsia="en-GB"/>
        </w:rPr>
      </w:pPr>
      <w:hyperlink w:anchor="_Toc512359103" w:history="1">
        <w:r w:rsidR="00E652FA" w:rsidRPr="000623B9">
          <w:rPr>
            <w:rStyle w:val="Hyperlink"/>
          </w:rPr>
          <w:t>Appendix B</w:t>
        </w:r>
        <w:r w:rsidR="00E652FA">
          <w:rPr>
            <w:rFonts w:eastAsiaTheme="minorEastAsia"/>
            <w:b w:val="0"/>
            <w:color w:val="auto"/>
            <w:kern w:val="0"/>
            <w:sz w:val="22"/>
            <w:szCs w:val="22"/>
            <w:lang w:eastAsia="en-GB"/>
          </w:rPr>
          <w:tab/>
        </w:r>
        <w:r w:rsidR="00E652FA" w:rsidRPr="000623B9">
          <w:rPr>
            <w:rStyle w:val="Hyperlink"/>
          </w:rPr>
          <w:t>Glossary</w:t>
        </w:r>
        <w:r w:rsidR="00E652FA">
          <w:rPr>
            <w:webHidden/>
          </w:rPr>
          <w:tab/>
        </w:r>
        <w:r w:rsidR="00E652FA">
          <w:rPr>
            <w:webHidden/>
          </w:rPr>
          <w:fldChar w:fldCharType="begin"/>
        </w:r>
        <w:r w:rsidR="00E652FA">
          <w:rPr>
            <w:webHidden/>
          </w:rPr>
          <w:instrText xml:space="preserve"> PAGEREF _Toc512359103 \h </w:instrText>
        </w:r>
        <w:r w:rsidR="00E652FA">
          <w:rPr>
            <w:webHidden/>
          </w:rPr>
        </w:r>
        <w:r w:rsidR="00E652FA">
          <w:rPr>
            <w:webHidden/>
          </w:rPr>
          <w:fldChar w:fldCharType="separate"/>
        </w:r>
        <w:r w:rsidR="00E652FA">
          <w:rPr>
            <w:webHidden/>
          </w:rPr>
          <w:t>13</w:t>
        </w:r>
        <w:r w:rsidR="00E652FA">
          <w:rPr>
            <w:webHidden/>
          </w:rPr>
          <w:fldChar w:fldCharType="end"/>
        </w:r>
      </w:hyperlink>
    </w:p>
    <w:p w14:paraId="607A5F19" w14:textId="77777777" w:rsidR="00E652FA" w:rsidRDefault="001C04DC">
      <w:pPr>
        <w:pStyle w:val="TOC1"/>
        <w:tabs>
          <w:tab w:val="left" w:pos="1400"/>
        </w:tabs>
        <w:rPr>
          <w:rFonts w:eastAsiaTheme="minorEastAsia"/>
          <w:b w:val="0"/>
          <w:color w:val="auto"/>
          <w:kern w:val="0"/>
          <w:sz w:val="22"/>
          <w:szCs w:val="22"/>
          <w:lang w:eastAsia="en-GB"/>
        </w:rPr>
      </w:pPr>
      <w:hyperlink w:anchor="_Toc512359104" w:history="1">
        <w:r w:rsidR="00E652FA" w:rsidRPr="000623B9">
          <w:rPr>
            <w:rStyle w:val="Hyperlink"/>
          </w:rPr>
          <w:t>Appendix C</w:t>
        </w:r>
        <w:r w:rsidR="00E652FA">
          <w:rPr>
            <w:rFonts w:eastAsiaTheme="minorEastAsia"/>
            <w:b w:val="0"/>
            <w:color w:val="auto"/>
            <w:kern w:val="0"/>
            <w:sz w:val="22"/>
            <w:szCs w:val="22"/>
            <w:lang w:eastAsia="en-GB"/>
          </w:rPr>
          <w:tab/>
        </w:r>
        <w:r w:rsidR="00E652FA" w:rsidRPr="000623B9">
          <w:rPr>
            <w:rStyle w:val="Hyperlink"/>
          </w:rPr>
          <w:t>References</w:t>
        </w:r>
        <w:r w:rsidR="00E652FA">
          <w:rPr>
            <w:webHidden/>
          </w:rPr>
          <w:tab/>
        </w:r>
        <w:r w:rsidR="00E652FA">
          <w:rPr>
            <w:webHidden/>
          </w:rPr>
          <w:fldChar w:fldCharType="begin"/>
        </w:r>
        <w:r w:rsidR="00E652FA">
          <w:rPr>
            <w:webHidden/>
          </w:rPr>
          <w:instrText xml:space="preserve"> PAGEREF _Toc512359104 \h </w:instrText>
        </w:r>
        <w:r w:rsidR="00E652FA">
          <w:rPr>
            <w:webHidden/>
          </w:rPr>
        </w:r>
        <w:r w:rsidR="00E652FA">
          <w:rPr>
            <w:webHidden/>
          </w:rPr>
          <w:fldChar w:fldCharType="separate"/>
        </w:r>
        <w:r w:rsidR="00E652FA">
          <w:rPr>
            <w:webHidden/>
          </w:rPr>
          <w:t>14</w:t>
        </w:r>
        <w:r w:rsidR="00E652FA">
          <w:rPr>
            <w:webHidden/>
          </w:rPr>
          <w:fldChar w:fldCharType="end"/>
        </w:r>
      </w:hyperlink>
    </w:p>
    <w:p w14:paraId="519F225D" w14:textId="77777777" w:rsidR="00707BA6" w:rsidRPr="00A158C7" w:rsidRDefault="00E274A0" w:rsidP="00E16D14">
      <w:pPr>
        <w:jc w:val="center"/>
      </w:pPr>
      <w:r>
        <w:rPr>
          <w:caps/>
        </w:rPr>
        <w:fldChar w:fldCharType="end"/>
      </w:r>
    </w:p>
    <w:p w14:paraId="60F63348" w14:textId="77777777" w:rsidR="00B81C1B" w:rsidRPr="00A158C7" w:rsidRDefault="00FE5DF5" w:rsidP="00B0024F">
      <w:pPr>
        <w:pStyle w:val="Heading1"/>
      </w:pPr>
      <w:bookmarkStart w:id="1" w:name="_Toc512359080"/>
      <w:r w:rsidRPr="00A158C7">
        <w:lastRenderedPageBreak/>
        <w:t>Introduction</w:t>
      </w:r>
      <w:bookmarkEnd w:id="1"/>
    </w:p>
    <w:p w14:paraId="601A47C4" w14:textId="77777777" w:rsidR="00063A7A" w:rsidRPr="00A158C7" w:rsidRDefault="00FE5DF5" w:rsidP="000B37D5">
      <w:pPr>
        <w:pStyle w:val="Heading2"/>
      </w:pPr>
      <w:bookmarkStart w:id="2" w:name="_Toc512359081"/>
      <w:r w:rsidRPr="00A158C7">
        <w:t>Purpose</w:t>
      </w:r>
      <w:bookmarkEnd w:id="2"/>
    </w:p>
    <w:p w14:paraId="6B4018A5" w14:textId="77777777" w:rsidR="00DC0959" w:rsidRPr="00D61FFE" w:rsidRDefault="0083504F" w:rsidP="00D61FFE">
      <w:pPr>
        <w:tabs>
          <w:tab w:val="left" w:pos="4320"/>
          <w:tab w:val="left" w:pos="8640"/>
        </w:tabs>
        <w:rPr>
          <w:rFonts w:cs="Calibri"/>
          <w:b/>
          <w:sz w:val="24"/>
        </w:rPr>
      </w:pPr>
      <w:r>
        <w:rPr>
          <w:lang w:bidi="ar-SA"/>
        </w:rPr>
        <w:t xml:space="preserve">Module Design Document for </w:t>
      </w:r>
      <w:r w:rsidR="00D31494" w:rsidRPr="00D31494">
        <w:rPr>
          <w:lang w:bidi="ar-SA"/>
        </w:rPr>
        <w:t>MM533A_FordMsg3CCBusHiSpd_Impl</w:t>
      </w:r>
      <w:r>
        <w:rPr>
          <w:lang w:bidi="ar-SA"/>
        </w:rPr>
        <w:t>.</w:t>
      </w:r>
    </w:p>
    <w:p w14:paraId="14FE681B" w14:textId="77777777" w:rsidR="00DC0959" w:rsidRDefault="00FE5DF5" w:rsidP="00DC0959">
      <w:pPr>
        <w:pStyle w:val="Heading2"/>
      </w:pPr>
      <w:bookmarkStart w:id="3" w:name="_Toc512359082"/>
      <w:r w:rsidRPr="00A158C7">
        <w:t>Scope</w:t>
      </w:r>
      <w:bookmarkEnd w:id="3"/>
    </w:p>
    <w:p w14:paraId="7EEC9884" w14:textId="77777777" w:rsidR="00DC0959" w:rsidRPr="008C412D" w:rsidRDefault="00DC0959" w:rsidP="00DC0959">
      <w:pPr>
        <w:jc w:val="both"/>
        <w:rPr>
          <w:rFonts w:cs="Calibri"/>
        </w:rPr>
      </w:pPr>
      <w:r w:rsidRPr="008C412D">
        <w:rPr>
          <w:rFonts w:cs="Calibri"/>
        </w:rPr>
        <w:t>The following definitions are used throughout this document:</w:t>
      </w:r>
    </w:p>
    <w:p w14:paraId="55A3EF72" w14:textId="77777777" w:rsidR="00DC0959" w:rsidRPr="008C412D" w:rsidRDefault="00DC0959" w:rsidP="00C93030">
      <w:pPr>
        <w:keepNext/>
        <w:numPr>
          <w:ilvl w:val="0"/>
          <w:numId w:val="14"/>
        </w:numPr>
        <w:jc w:val="both"/>
        <w:rPr>
          <w:rFonts w:cs="Calibri"/>
        </w:rPr>
      </w:pPr>
      <w:r w:rsidRPr="008C412D">
        <w:rPr>
          <w:rFonts w:cs="Calibri"/>
          <w:b/>
          <w:bCs/>
          <w:u w:val="single"/>
        </w:rPr>
        <w:t>Shall</w:t>
      </w:r>
      <w:r w:rsidRPr="008C412D">
        <w:rPr>
          <w:rFonts w:cs="Calibri"/>
        </w:rPr>
        <w:t xml:space="preserve">: indicates a mandatory requirement without exception in compliance. </w:t>
      </w:r>
    </w:p>
    <w:p w14:paraId="0D25CD0C" w14:textId="77777777" w:rsidR="00DC0959" w:rsidRPr="008C412D" w:rsidRDefault="00DC0959" w:rsidP="00C93030">
      <w:pPr>
        <w:keepNext/>
        <w:numPr>
          <w:ilvl w:val="0"/>
          <w:numId w:val="14"/>
        </w:numPr>
        <w:jc w:val="both"/>
        <w:rPr>
          <w:rFonts w:cs="Calibri"/>
        </w:rPr>
      </w:pPr>
      <w:r w:rsidRPr="008C412D">
        <w:rPr>
          <w:rFonts w:cs="Calibri"/>
          <w:b/>
          <w:bCs/>
          <w:u w:val="single"/>
        </w:rPr>
        <w:t>Should</w:t>
      </w:r>
      <w:r w:rsidRPr="008C412D">
        <w:rPr>
          <w:rFonts w:cs="Calibri"/>
        </w:rPr>
        <w:t>: indicates a mandatory requirement</w:t>
      </w:r>
      <w:r>
        <w:rPr>
          <w:rFonts w:cs="Calibri"/>
        </w:rPr>
        <w:t>;</w:t>
      </w:r>
      <w:r w:rsidRPr="008C412D">
        <w:rPr>
          <w:rFonts w:cs="Calibri"/>
        </w:rPr>
        <w:t xml:space="preserve"> </w:t>
      </w:r>
      <w:r>
        <w:rPr>
          <w:rFonts w:cs="Calibri"/>
        </w:rPr>
        <w:t>exceptions</w:t>
      </w:r>
      <w:r w:rsidRPr="008C412D">
        <w:rPr>
          <w:rFonts w:cs="Calibri"/>
        </w:rPr>
        <w:t xml:space="preserve"> allowed </w:t>
      </w:r>
      <w:r>
        <w:rPr>
          <w:rFonts w:cs="Calibri"/>
        </w:rPr>
        <w:t>only with documented justification</w:t>
      </w:r>
      <w:r w:rsidRPr="008C412D">
        <w:rPr>
          <w:rFonts w:cs="Calibri"/>
        </w:rPr>
        <w:t xml:space="preserve">.  </w:t>
      </w:r>
    </w:p>
    <w:p w14:paraId="7E37F6A9" w14:textId="77777777" w:rsidR="00DC0959" w:rsidRPr="008C412D" w:rsidRDefault="00DC0959" w:rsidP="00C93030">
      <w:pPr>
        <w:keepNext/>
        <w:numPr>
          <w:ilvl w:val="0"/>
          <w:numId w:val="14"/>
        </w:numPr>
        <w:jc w:val="both"/>
        <w:rPr>
          <w:rFonts w:cs="Calibri"/>
        </w:rPr>
      </w:pPr>
      <w:r w:rsidRPr="008C412D">
        <w:rPr>
          <w:rFonts w:cs="Calibri"/>
          <w:b/>
          <w:bCs/>
          <w:u w:val="single"/>
        </w:rPr>
        <w:t>May</w:t>
      </w:r>
      <w:r w:rsidRPr="008C412D">
        <w:rPr>
          <w:rFonts w:cs="Calibri"/>
        </w:rPr>
        <w:t>: indicates an optional action.</w:t>
      </w:r>
    </w:p>
    <w:p w14:paraId="43FE9F2A" w14:textId="77777777" w:rsidR="00FF0B4E" w:rsidRDefault="00FF0B4E" w:rsidP="00E16D14"/>
    <w:p w14:paraId="1A2CEC25" w14:textId="77777777" w:rsidR="00FF0B4E" w:rsidRPr="00FF0B4E" w:rsidRDefault="00FF0B4E" w:rsidP="00FF0B4E"/>
    <w:p w14:paraId="486C11C5" w14:textId="77777777" w:rsidR="00FF0B4E" w:rsidRPr="00FF0B4E" w:rsidRDefault="00FF0B4E" w:rsidP="00FF0B4E"/>
    <w:p w14:paraId="74F29398" w14:textId="77777777" w:rsidR="00FF0B4E" w:rsidRPr="00FF0B4E" w:rsidRDefault="00FF0B4E" w:rsidP="00FF0B4E"/>
    <w:p w14:paraId="1915370A" w14:textId="77777777" w:rsidR="00FF0B4E" w:rsidRPr="00FF0B4E" w:rsidRDefault="00FF0B4E" w:rsidP="00FF0B4E"/>
    <w:p w14:paraId="5DED482F" w14:textId="77777777" w:rsidR="00FF0B4E" w:rsidRPr="00FF0B4E" w:rsidRDefault="00FF0B4E" w:rsidP="00FF0B4E"/>
    <w:p w14:paraId="72F70CD6" w14:textId="77777777" w:rsidR="00FF0B4E" w:rsidRPr="00FF0B4E" w:rsidRDefault="00FF0B4E" w:rsidP="00FF0B4E"/>
    <w:p w14:paraId="0AB45ED0" w14:textId="77777777" w:rsidR="00FF0B4E" w:rsidRPr="00FF0B4E" w:rsidRDefault="00FF0B4E" w:rsidP="00FF0B4E"/>
    <w:p w14:paraId="44A608C9" w14:textId="77777777" w:rsidR="00FF0B4E" w:rsidRPr="00FF0B4E" w:rsidRDefault="00FF0B4E" w:rsidP="00FF0B4E"/>
    <w:p w14:paraId="30ABDBD7" w14:textId="77777777" w:rsidR="00FF0B4E" w:rsidRPr="00FF0B4E" w:rsidRDefault="00FF0B4E" w:rsidP="00FF0B4E"/>
    <w:p w14:paraId="4C1D9242" w14:textId="77777777" w:rsidR="00FF0B4E" w:rsidRPr="00FF0B4E" w:rsidRDefault="00FF0B4E" w:rsidP="00FF0B4E"/>
    <w:p w14:paraId="2580CEF0" w14:textId="77777777" w:rsidR="00FF0B4E" w:rsidRPr="00FF0B4E" w:rsidRDefault="00FF0B4E" w:rsidP="00FF0B4E"/>
    <w:p w14:paraId="598F824F" w14:textId="77777777" w:rsidR="00FF0B4E" w:rsidRPr="00FF0B4E" w:rsidRDefault="00FF0B4E" w:rsidP="00FF0B4E"/>
    <w:p w14:paraId="71870895" w14:textId="77777777" w:rsidR="00FF0B4E" w:rsidRPr="00FF0B4E" w:rsidRDefault="00FF0B4E" w:rsidP="00FF0B4E"/>
    <w:p w14:paraId="64612DF1" w14:textId="77777777" w:rsidR="00FF0B4E" w:rsidRPr="00FF0B4E" w:rsidRDefault="00FF0B4E" w:rsidP="00FF0B4E"/>
    <w:p w14:paraId="7F2C7374" w14:textId="77777777" w:rsidR="00FF0B4E" w:rsidRPr="00FF0B4E" w:rsidRDefault="00FF0B4E" w:rsidP="00FF0B4E"/>
    <w:p w14:paraId="67562179" w14:textId="77777777" w:rsidR="00FF0B4E" w:rsidRPr="00FF0B4E" w:rsidRDefault="00FF0B4E" w:rsidP="00FF0B4E"/>
    <w:p w14:paraId="6E4F145E" w14:textId="77777777" w:rsidR="00FF0B4E" w:rsidRPr="00FF0B4E" w:rsidRDefault="00FF0B4E" w:rsidP="00FF0B4E"/>
    <w:p w14:paraId="6ACD4C30" w14:textId="77777777" w:rsidR="00FF0B4E" w:rsidRPr="00FF0B4E" w:rsidRDefault="00FF0B4E" w:rsidP="00FF0B4E"/>
    <w:p w14:paraId="60F0B8F5" w14:textId="77777777" w:rsidR="00FF0B4E" w:rsidRPr="00FF0B4E" w:rsidRDefault="00FF0B4E" w:rsidP="00FF0B4E"/>
    <w:p w14:paraId="0DF48206" w14:textId="77777777" w:rsidR="00FF0B4E" w:rsidRPr="00FF0B4E" w:rsidRDefault="00FF0B4E" w:rsidP="00FF0B4E"/>
    <w:p w14:paraId="782CCCAF" w14:textId="77777777" w:rsidR="00FF0B4E" w:rsidRPr="00FF0B4E" w:rsidRDefault="00FF0B4E" w:rsidP="00FF0B4E"/>
    <w:p w14:paraId="69B551BA" w14:textId="77777777" w:rsidR="00FF0B4E" w:rsidRPr="00FF0B4E" w:rsidRDefault="00FF0B4E" w:rsidP="00FF0B4E"/>
    <w:p w14:paraId="6C0D4C05" w14:textId="77777777" w:rsidR="00FF0B4E" w:rsidRPr="00FF0B4E" w:rsidRDefault="00FF0B4E" w:rsidP="00FF0B4E"/>
    <w:p w14:paraId="552A5AE5" w14:textId="77777777" w:rsidR="00FF0B4E" w:rsidRPr="00FF0B4E" w:rsidRDefault="00FF0B4E" w:rsidP="00FF0B4E"/>
    <w:p w14:paraId="54EDDF6D" w14:textId="77777777" w:rsidR="00F95E33" w:rsidRPr="00FF0B4E" w:rsidRDefault="00FF0B4E" w:rsidP="00072816">
      <w:pPr>
        <w:tabs>
          <w:tab w:val="left" w:pos="1515"/>
        </w:tabs>
      </w:pPr>
      <w:r>
        <w:tab/>
      </w:r>
    </w:p>
    <w:p w14:paraId="44A14971" w14:textId="77777777" w:rsidR="00312179" w:rsidRDefault="00FF0B4E" w:rsidP="00FF0B4E">
      <w:pPr>
        <w:pStyle w:val="Heading1"/>
      </w:pPr>
      <w:bookmarkStart w:id="4" w:name="_Toc406065228"/>
      <w:bookmarkStart w:id="5" w:name="_Toc512359083"/>
      <w:r w:rsidRPr="00FF0B4E">
        <w:lastRenderedPageBreak/>
        <w:t>FordMsg3CCBusHiSpd</w:t>
      </w:r>
      <w:r w:rsidR="00D61FFE">
        <w:t xml:space="preserve"> </w:t>
      </w:r>
      <w:r w:rsidR="00D229A6">
        <w:t xml:space="preserve">&amp; </w:t>
      </w:r>
      <w:r w:rsidR="00D229A6" w:rsidRPr="00AA38E8">
        <w:t>High-Level Description</w:t>
      </w:r>
      <w:bookmarkEnd w:id="4"/>
      <w:bookmarkEnd w:id="5"/>
    </w:p>
    <w:p w14:paraId="7A8B3CA7" w14:textId="77777777" w:rsidR="00D229A6" w:rsidRPr="009F165C" w:rsidRDefault="00FF0B4E" w:rsidP="00FF0B4E">
      <w:pPr>
        <w:rPr>
          <w:rFonts w:cs="Calibri"/>
        </w:rPr>
      </w:pPr>
      <w:r w:rsidRPr="009F165C">
        <w:rPr>
          <w:rFonts w:cs="Calibri"/>
        </w:rPr>
        <w:t>The purpose of the Ford Message 3CC Bus High Speed function is to transmit Electric Power Assisted Steering information to other vehicle modules.</w:t>
      </w:r>
    </w:p>
    <w:p w14:paraId="4AA2D33F" w14:textId="77777777" w:rsidR="00D229A6" w:rsidRPr="00AA38E8" w:rsidRDefault="00D229A6" w:rsidP="00D229A6">
      <w:pPr>
        <w:pStyle w:val="Heading1"/>
        <w:ind w:left="562" w:hanging="562"/>
        <w:rPr>
          <w:rFonts w:ascii="Calibri" w:hAnsi="Calibri" w:cs="Calibri"/>
        </w:rPr>
      </w:pPr>
      <w:bookmarkStart w:id="6" w:name="_Toc406065229"/>
      <w:bookmarkStart w:id="7" w:name="_Toc512359084"/>
      <w:r w:rsidRPr="00AA38E8">
        <w:rPr>
          <w:rFonts w:ascii="Calibri" w:hAnsi="Calibri" w:cs="Calibri"/>
        </w:rPr>
        <w:lastRenderedPageBreak/>
        <w:t>Design details of software module</w:t>
      </w:r>
      <w:bookmarkEnd w:id="6"/>
      <w:bookmarkEnd w:id="7"/>
    </w:p>
    <w:p w14:paraId="638EE609" w14:textId="77777777" w:rsidR="00D229A6" w:rsidRPr="00AA38E8" w:rsidRDefault="00D229A6" w:rsidP="009608D2">
      <w:pPr>
        <w:pStyle w:val="Heading2"/>
      </w:pPr>
      <w:bookmarkStart w:id="8" w:name="_Toc406065230"/>
      <w:bookmarkStart w:id="9" w:name="_Toc512359085"/>
      <w:r w:rsidRPr="00D229A6">
        <w:t>Graphical</w:t>
      </w:r>
      <w:r>
        <w:t xml:space="preserve"> representation of </w:t>
      </w:r>
      <w:bookmarkEnd w:id="8"/>
      <w:r w:rsidR="009608D2" w:rsidRPr="009608D2">
        <w:t>FordMsg3CCBusHiSpd</w:t>
      </w:r>
      <w:bookmarkEnd w:id="9"/>
      <w:r w:rsidR="00E274A0">
        <w:fldChar w:fldCharType="begin"/>
      </w:r>
      <w:r w:rsidR="00AE55D3">
        <w:instrText xml:space="preserve"> DOCPROPERTY  "Document Version"  \* MERGEFORMAT </w:instrText>
      </w:r>
      <w:r w:rsidR="00E274A0">
        <w:fldChar w:fldCharType="end"/>
      </w:r>
    </w:p>
    <w:p w14:paraId="7C1BD26A" w14:textId="77777777" w:rsidR="00D229A6" w:rsidRDefault="009C5122" w:rsidP="009C5122">
      <w:pPr>
        <w:rPr>
          <w:rFonts w:cs="Calibri"/>
          <w:i/>
        </w:rPr>
      </w:pPr>
      <w:r w:rsidRPr="009C5122">
        <w:rPr>
          <w:rFonts w:cs="Calibri"/>
          <w:i/>
          <w:noProof/>
          <w:lang w:val="en-GB" w:eastAsia="en-GB" w:bidi="ar-SA"/>
        </w:rPr>
        <w:drawing>
          <wp:inline distT="0" distB="0" distL="0" distR="0" wp14:anchorId="0C733584" wp14:editId="3AD8BD8E">
            <wp:extent cx="5619750" cy="31985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thirkamu.a\Downloads\80_capture.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619750" cy="3198592"/>
                    </a:xfrm>
                    <a:prstGeom prst="rect">
                      <a:avLst/>
                    </a:prstGeom>
                    <a:noFill/>
                    <a:ln>
                      <a:noFill/>
                    </a:ln>
                  </pic:spPr>
                </pic:pic>
              </a:graphicData>
            </a:graphic>
          </wp:inline>
        </w:drawing>
      </w:r>
    </w:p>
    <w:p w14:paraId="526422F8" w14:textId="77777777" w:rsidR="00D229A6" w:rsidRPr="002D6391" w:rsidRDefault="00D229A6" w:rsidP="00D229A6">
      <w:pPr>
        <w:pStyle w:val="Heading2"/>
        <w:rPr>
          <w:rFonts w:ascii="Calibri" w:hAnsi="Calibri" w:cs="Calibri"/>
        </w:rPr>
      </w:pPr>
      <w:bookmarkStart w:id="10" w:name="_Toc406065231"/>
      <w:bookmarkStart w:id="11" w:name="_Toc512359086"/>
      <w:r w:rsidRPr="002D6391">
        <w:rPr>
          <w:rFonts w:ascii="Calibri" w:hAnsi="Calibri" w:cs="Calibri"/>
        </w:rPr>
        <w:t>Data Flow Diagram</w:t>
      </w:r>
      <w:bookmarkEnd w:id="10"/>
      <w:bookmarkEnd w:id="11"/>
    </w:p>
    <w:p w14:paraId="669E64AD" w14:textId="77777777" w:rsidR="00D229A6" w:rsidRPr="004F6C01" w:rsidRDefault="004F6C01" w:rsidP="00D229A6">
      <w:pPr>
        <w:rPr>
          <w:lang w:bidi="ar-SA"/>
        </w:rPr>
      </w:pPr>
      <w:r>
        <w:rPr>
          <w:lang w:bidi="ar-SA"/>
        </w:rPr>
        <w:t>Refer FDD</w:t>
      </w:r>
    </w:p>
    <w:p w14:paraId="65891FDB" w14:textId="77777777" w:rsidR="00D229A6" w:rsidRPr="002D6391" w:rsidRDefault="00AC4CD8" w:rsidP="00F527E9">
      <w:pPr>
        <w:pStyle w:val="Heading3"/>
        <w:rPr>
          <w:rFonts w:cs="Calibri"/>
        </w:rPr>
      </w:pPr>
      <w:bookmarkStart w:id="12" w:name="_Toc375924736"/>
      <w:bookmarkStart w:id="13" w:name="_Toc406065232"/>
      <w:bookmarkStart w:id="14" w:name="_Toc512359087"/>
      <w:r w:rsidRPr="00305C34">
        <w:t xml:space="preserve">Component </w:t>
      </w:r>
      <w:r w:rsidR="00D229A6" w:rsidRPr="002B094F">
        <w:rPr>
          <w:rFonts w:cs="Calibri"/>
        </w:rPr>
        <w:t>level</w:t>
      </w:r>
      <w:r w:rsidR="00D229A6" w:rsidRPr="002D6391">
        <w:rPr>
          <w:rFonts w:cs="Calibri"/>
        </w:rPr>
        <w:t xml:space="preserve"> DFD</w:t>
      </w:r>
      <w:bookmarkEnd w:id="12"/>
      <w:bookmarkEnd w:id="13"/>
      <w:bookmarkEnd w:id="14"/>
    </w:p>
    <w:p w14:paraId="5897FAAF" w14:textId="77777777" w:rsidR="00D229A6" w:rsidRPr="002B094F" w:rsidRDefault="004F6C01" w:rsidP="00D229A6">
      <w:pPr>
        <w:rPr>
          <w:lang w:bidi="ar-SA"/>
        </w:rPr>
      </w:pPr>
      <w:r>
        <w:rPr>
          <w:lang w:bidi="ar-SA"/>
        </w:rPr>
        <w:t>Refer FDD</w:t>
      </w:r>
    </w:p>
    <w:p w14:paraId="5978FB84" w14:textId="77777777" w:rsidR="00D229A6" w:rsidRPr="00A32585" w:rsidRDefault="00AC4CD8" w:rsidP="00F527E9">
      <w:pPr>
        <w:pStyle w:val="Heading3"/>
      </w:pPr>
      <w:bookmarkStart w:id="15" w:name="_Toc375924737"/>
      <w:bookmarkStart w:id="16" w:name="_Toc406065233"/>
      <w:bookmarkStart w:id="17" w:name="_Toc512359088"/>
      <w:r>
        <w:t>Function</w:t>
      </w:r>
      <w:r w:rsidRPr="00231F0B">
        <w:t xml:space="preserve"> </w:t>
      </w:r>
      <w:r w:rsidR="00D229A6" w:rsidRPr="00A32585">
        <w:t>level DFD</w:t>
      </w:r>
      <w:bookmarkEnd w:id="15"/>
      <w:bookmarkEnd w:id="16"/>
      <w:bookmarkEnd w:id="17"/>
    </w:p>
    <w:p w14:paraId="1155DF08" w14:textId="77777777" w:rsidR="002B094F" w:rsidRDefault="004F6C01" w:rsidP="002B094F">
      <w:pPr>
        <w:rPr>
          <w:lang w:bidi="ar-SA"/>
        </w:rPr>
      </w:pPr>
      <w:r>
        <w:rPr>
          <w:lang w:bidi="ar-SA"/>
        </w:rPr>
        <w:t>Refer FDD</w:t>
      </w:r>
    </w:p>
    <w:p w14:paraId="2659F4D9" w14:textId="77777777" w:rsidR="002B094F" w:rsidRPr="00AC4CD8" w:rsidRDefault="002B094F" w:rsidP="00AC4CD8">
      <w:pPr>
        <w:pStyle w:val="Heading1"/>
        <w:ind w:left="562" w:hanging="562"/>
        <w:rPr>
          <w:rFonts w:ascii="Calibri" w:hAnsi="Calibri" w:cs="Calibri"/>
        </w:rPr>
      </w:pPr>
      <w:bookmarkStart w:id="18" w:name="_Toc338170479"/>
      <w:bookmarkStart w:id="19" w:name="_Toc375678228"/>
      <w:bookmarkStart w:id="20" w:name="_Toc418080062"/>
      <w:bookmarkStart w:id="21" w:name="_Toc421709912"/>
      <w:bookmarkStart w:id="22" w:name="_Toc512359089"/>
      <w:r w:rsidRPr="00AC4CD8">
        <w:rPr>
          <w:rFonts w:ascii="Calibri" w:hAnsi="Calibri" w:cs="Calibri"/>
        </w:rPr>
        <w:lastRenderedPageBreak/>
        <w:t>Constant Data Dictionary</w:t>
      </w:r>
      <w:bookmarkEnd w:id="18"/>
      <w:bookmarkEnd w:id="19"/>
      <w:bookmarkEnd w:id="20"/>
      <w:bookmarkEnd w:id="21"/>
      <w:bookmarkEnd w:id="22"/>
    </w:p>
    <w:p w14:paraId="6412F27C" w14:textId="77777777" w:rsidR="00AC4CD8" w:rsidRPr="00DA5500" w:rsidRDefault="00AC4CD8" w:rsidP="00AC4CD8">
      <w:pPr>
        <w:pStyle w:val="Heading2"/>
        <w:spacing w:after="60"/>
        <w:rPr>
          <w:rFonts w:ascii="Calibri" w:hAnsi="Calibri"/>
        </w:rPr>
      </w:pPr>
      <w:bookmarkStart w:id="23" w:name="_Toc421011506"/>
      <w:bookmarkStart w:id="24" w:name="_Toc421786527"/>
      <w:bookmarkStart w:id="25" w:name="_Toc512359090"/>
      <w:bookmarkStart w:id="26" w:name="_Toc418080064"/>
      <w:r w:rsidRPr="00DA5500">
        <w:rPr>
          <w:rFonts w:ascii="Calibri" w:hAnsi="Calibri"/>
        </w:rPr>
        <w:t>Program (fixed) Constants</w:t>
      </w:r>
      <w:bookmarkEnd w:id="23"/>
      <w:bookmarkEnd w:id="24"/>
      <w:bookmarkEnd w:id="25"/>
    </w:p>
    <w:p w14:paraId="45ED6E17" w14:textId="77777777" w:rsidR="00AC4CD8" w:rsidRPr="00DA5500" w:rsidRDefault="00AC4CD8" w:rsidP="00F527E9">
      <w:pPr>
        <w:pStyle w:val="Heading3"/>
      </w:pPr>
      <w:bookmarkStart w:id="27" w:name="_Toc512359091"/>
      <w:bookmarkEnd w:id="26"/>
      <w:r w:rsidRPr="00DA5500">
        <w:t>Embedded Constants</w:t>
      </w:r>
      <w:bookmarkEnd w:id="27"/>
    </w:p>
    <w:p w14:paraId="40A5498A" w14:textId="77777777"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5000" w:type="pct"/>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6079"/>
        <w:gridCol w:w="1373"/>
        <w:gridCol w:w="1866"/>
        <w:gridCol w:w="834"/>
      </w:tblGrid>
      <w:tr w:rsidR="00007584" w:rsidRPr="00AA38E8" w14:paraId="7A18921F" w14:textId="77777777" w:rsidTr="00D51AB5">
        <w:tc>
          <w:tcPr>
            <w:tcW w:w="2994" w:type="pct"/>
            <w:tcBorders>
              <w:top w:val="single" w:sz="6" w:space="0" w:color="auto"/>
              <w:left w:val="single" w:sz="6" w:space="0" w:color="auto"/>
              <w:bottom w:val="single" w:sz="6" w:space="0" w:color="auto"/>
              <w:right w:val="single" w:sz="6" w:space="0" w:color="auto"/>
            </w:tcBorders>
            <w:shd w:val="pct30" w:color="FFFF00" w:fill="FFFFFF"/>
          </w:tcPr>
          <w:p w14:paraId="2002FD2A" w14:textId="77777777"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676" w:type="pct"/>
            <w:tcBorders>
              <w:top w:val="single" w:sz="6" w:space="0" w:color="auto"/>
              <w:left w:val="single" w:sz="6" w:space="0" w:color="auto"/>
              <w:bottom w:val="single" w:sz="6" w:space="0" w:color="auto"/>
              <w:right w:val="single" w:sz="6" w:space="0" w:color="auto"/>
            </w:tcBorders>
            <w:shd w:val="pct30" w:color="FFFF00" w:fill="FFFFFF"/>
          </w:tcPr>
          <w:p w14:paraId="2DB6F96B" w14:textId="77777777"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919" w:type="pct"/>
            <w:tcBorders>
              <w:top w:val="single" w:sz="6" w:space="0" w:color="auto"/>
              <w:left w:val="single" w:sz="6" w:space="0" w:color="auto"/>
              <w:bottom w:val="single" w:sz="6" w:space="0" w:color="auto"/>
              <w:right w:val="single" w:sz="6" w:space="0" w:color="auto"/>
            </w:tcBorders>
            <w:shd w:val="pct30" w:color="FFFF00" w:fill="FFFFFF"/>
          </w:tcPr>
          <w:p w14:paraId="5F8B4A72" w14:textId="77777777" w:rsidR="00007584" w:rsidRPr="00AA38E8" w:rsidRDefault="00007584" w:rsidP="00F4318C">
            <w:pPr>
              <w:spacing w:before="60"/>
              <w:jc w:val="center"/>
              <w:rPr>
                <w:rFonts w:cs="Calibri"/>
                <w:sz w:val="16"/>
                <w:szCs w:val="16"/>
              </w:rPr>
            </w:pPr>
            <w:r w:rsidRPr="00AA38E8">
              <w:rPr>
                <w:rFonts w:cs="Calibri"/>
                <w:sz w:val="16"/>
                <w:szCs w:val="16"/>
              </w:rPr>
              <w:t>Units</w:t>
            </w:r>
          </w:p>
        </w:tc>
        <w:tc>
          <w:tcPr>
            <w:tcW w:w="411" w:type="pct"/>
            <w:tcBorders>
              <w:top w:val="single" w:sz="6" w:space="0" w:color="auto"/>
              <w:left w:val="single" w:sz="6" w:space="0" w:color="auto"/>
              <w:bottom w:val="single" w:sz="6" w:space="0" w:color="auto"/>
              <w:right w:val="single" w:sz="6" w:space="0" w:color="auto"/>
            </w:tcBorders>
            <w:shd w:val="pct30" w:color="FFFF00" w:fill="FFFFFF"/>
          </w:tcPr>
          <w:p w14:paraId="7DB3E9AD" w14:textId="77777777" w:rsidR="00007584" w:rsidRPr="00AA38E8" w:rsidRDefault="00007584" w:rsidP="00F4318C">
            <w:pPr>
              <w:spacing w:before="60"/>
              <w:jc w:val="center"/>
              <w:rPr>
                <w:rFonts w:cs="Calibri"/>
                <w:sz w:val="16"/>
                <w:szCs w:val="16"/>
              </w:rPr>
            </w:pPr>
            <w:r w:rsidRPr="00AA38E8">
              <w:rPr>
                <w:rFonts w:cs="Calibri"/>
                <w:sz w:val="16"/>
                <w:szCs w:val="16"/>
              </w:rPr>
              <w:t>Value</w:t>
            </w:r>
          </w:p>
        </w:tc>
      </w:tr>
      <w:tr w:rsidR="006E7319" w:rsidRPr="00AA38E8" w14:paraId="3D4B4A1F" w14:textId="77777777" w:rsidTr="00D51AB5">
        <w:tc>
          <w:tcPr>
            <w:tcW w:w="2994" w:type="pct"/>
            <w:tcBorders>
              <w:top w:val="single" w:sz="6" w:space="0" w:color="auto"/>
              <w:left w:val="single" w:sz="6" w:space="0" w:color="auto"/>
              <w:bottom w:val="single" w:sz="6" w:space="0" w:color="auto"/>
              <w:right w:val="single" w:sz="6" w:space="0" w:color="auto"/>
            </w:tcBorders>
          </w:tcPr>
          <w:p w14:paraId="1848EE37" w14:textId="77777777" w:rsidR="006E7319" w:rsidRPr="00EB2C9A" w:rsidRDefault="006E7319" w:rsidP="00D51AB5">
            <w:pPr>
              <w:spacing w:before="60"/>
              <w:jc w:val="center"/>
              <w:rPr>
                <w:rFonts w:cs="Calibri"/>
                <w:sz w:val="16"/>
                <w:szCs w:val="16"/>
              </w:rPr>
            </w:pPr>
            <w:r w:rsidRPr="006E7319">
              <w:rPr>
                <w:rFonts w:cs="Calibri"/>
                <w:sz w:val="16"/>
                <w:szCs w:val="16"/>
              </w:rPr>
              <w:t>Cx1_Hands_Off</w:t>
            </w:r>
          </w:p>
        </w:tc>
        <w:tc>
          <w:tcPr>
            <w:tcW w:w="676" w:type="pct"/>
            <w:tcBorders>
              <w:top w:val="single" w:sz="6" w:space="0" w:color="auto"/>
              <w:left w:val="single" w:sz="6" w:space="0" w:color="auto"/>
              <w:bottom w:val="single" w:sz="6" w:space="0" w:color="auto"/>
              <w:right w:val="single" w:sz="6" w:space="0" w:color="auto"/>
            </w:tcBorders>
          </w:tcPr>
          <w:p w14:paraId="40E76DD3" w14:textId="77777777" w:rsidR="006E7319" w:rsidRPr="00B86608" w:rsidRDefault="006E7319" w:rsidP="00D51AB5">
            <w:pPr>
              <w:spacing w:before="60"/>
              <w:jc w:val="center"/>
              <w:rPr>
                <w:rFonts w:cs="Calibri"/>
                <w:sz w:val="16"/>
                <w:szCs w:val="16"/>
              </w:rPr>
            </w:pPr>
            <w:r w:rsidRPr="00B86608">
              <w:rPr>
                <w:rFonts w:cs="Calibri"/>
                <w:sz w:val="16"/>
                <w:szCs w:val="16"/>
              </w:rPr>
              <w:t>Single precision</w:t>
            </w:r>
          </w:p>
        </w:tc>
        <w:tc>
          <w:tcPr>
            <w:tcW w:w="919" w:type="pct"/>
            <w:tcBorders>
              <w:top w:val="single" w:sz="6" w:space="0" w:color="auto"/>
              <w:left w:val="single" w:sz="6" w:space="0" w:color="auto"/>
              <w:bottom w:val="single" w:sz="6" w:space="0" w:color="auto"/>
              <w:right w:val="single" w:sz="6" w:space="0" w:color="auto"/>
            </w:tcBorders>
          </w:tcPr>
          <w:p w14:paraId="096D1A30" w14:textId="77777777" w:rsidR="006E7319" w:rsidRPr="00EB2C9A" w:rsidRDefault="006E7319" w:rsidP="00D51AB5">
            <w:pPr>
              <w:spacing w:before="60"/>
              <w:jc w:val="center"/>
              <w:rPr>
                <w:rFonts w:cs="Calibri"/>
                <w:sz w:val="16"/>
                <w:szCs w:val="16"/>
              </w:rPr>
            </w:pPr>
            <w:r>
              <w:rPr>
                <w:rFonts w:cs="Calibri"/>
                <w:sz w:val="16"/>
                <w:szCs w:val="16"/>
              </w:rPr>
              <w:t>Boolean</w:t>
            </w:r>
          </w:p>
        </w:tc>
        <w:tc>
          <w:tcPr>
            <w:tcW w:w="411" w:type="pct"/>
            <w:tcBorders>
              <w:top w:val="single" w:sz="6" w:space="0" w:color="auto"/>
              <w:left w:val="single" w:sz="6" w:space="0" w:color="auto"/>
              <w:bottom w:val="single" w:sz="6" w:space="0" w:color="auto"/>
              <w:right w:val="single" w:sz="6" w:space="0" w:color="auto"/>
            </w:tcBorders>
          </w:tcPr>
          <w:p w14:paraId="39925172" w14:textId="77777777" w:rsidR="006E7319" w:rsidRPr="00EB2C9A" w:rsidRDefault="006E7319" w:rsidP="00D51AB5">
            <w:pPr>
              <w:spacing w:before="60"/>
              <w:jc w:val="center"/>
              <w:rPr>
                <w:rFonts w:cs="Calibri"/>
                <w:sz w:val="16"/>
                <w:szCs w:val="16"/>
              </w:rPr>
            </w:pPr>
            <w:r>
              <w:rPr>
                <w:rFonts w:cs="Calibri"/>
                <w:sz w:val="16"/>
                <w:szCs w:val="16"/>
              </w:rPr>
              <w:t>TRUE</w:t>
            </w:r>
            <w:bookmarkStart w:id="28" w:name="_GoBack"/>
            <w:bookmarkEnd w:id="28"/>
          </w:p>
        </w:tc>
      </w:tr>
    </w:tbl>
    <w:p w14:paraId="0C675A96" w14:textId="77777777" w:rsidR="002B094F" w:rsidRPr="0048012A" w:rsidRDefault="002B094F" w:rsidP="002518E0">
      <w:pPr>
        <w:pStyle w:val="BodyText3"/>
        <w:rPr>
          <w:rFonts w:cs="Calibri"/>
          <w:sz w:val="20"/>
          <w:szCs w:val="20"/>
        </w:rPr>
      </w:pPr>
    </w:p>
    <w:p w14:paraId="740ADF5E" w14:textId="77777777" w:rsidR="00AC4CD8" w:rsidRPr="00DA5500" w:rsidRDefault="00AC4CD8" w:rsidP="00AC4CD8">
      <w:pPr>
        <w:pStyle w:val="Heading1"/>
        <w:ind w:left="562" w:hanging="562"/>
        <w:rPr>
          <w:rFonts w:ascii="Calibri" w:hAnsi="Calibri" w:cs="Calibri"/>
        </w:rPr>
      </w:pPr>
      <w:bookmarkStart w:id="29" w:name="_Ref87065593"/>
      <w:bookmarkStart w:id="30" w:name="_Toc338170483"/>
      <w:bookmarkStart w:id="31" w:name="_Toc375678229"/>
      <w:bookmarkStart w:id="32" w:name="_Toc418080067"/>
      <w:bookmarkStart w:id="33" w:name="_Toc421786702"/>
      <w:bookmarkStart w:id="34" w:name="_Toc512359092"/>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29"/>
      <w:bookmarkEnd w:id="30"/>
      <w:bookmarkEnd w:id="31"/>
      <w:bookmarkEnd w:id="32"/>
      <w:bookmarkEnd w:id="33"/>
      <w:bookmarkEnd w:id="34"/>
    </w:p>
    <w:p w14:paraId="6027FFCC" w14:textId="77777777" w:rsidR="002B094F" w:rsidRPr="00987B4A" w:rsidRDefault="002B094F" w:rsidP="00007584">
      <w:pPr>
        <w:pStyle w:val="Heading2"/>
        <w:spacing w:after="60"/>
        <w:rPr>
          <w:rFonts w:ascii="Calibri" w:hAnsi="Calibri"/>
        </w:rPr>
      </w:pPr>
      <w:bookmarkStart w:id="35" w:name="_Toc338170484"/>
      <w:bookmarkStart w:id="36" w:name="_Toc418080068"/>
      <w:bookmarkStart w:id="37" w:name="_Toc421709916"/>
      <w:bookmarkStart w:id="38" w:name="_Toc512359093"/>
      <w:r w:rsidRPr="00007584">
        <w:rPr>
          <w:rFonts w:ascii="Calibri" w:hAnsi="Calibri"/>
        </w:rPr>
        <w:t>Sub</w:t>
      </w:r>
      <w:r w:rsidRPr="00987B4A">
        <w:rPr>
          <w:rFonts w:ascii="Calibri" w:hAnsi="Calibri"/>
        </w:rPr>
        <w:t>-Module Functions</w:t>
      </w:r>
      <w:bookmarkEnd w:id="35"/>
      <w:bookmarkEnd w:id="36"/>
      <w:bookmarkEnd w:id="37"/>
      <w:bookmarkEnd w:id="38"/>
    </w:p>
    <w:p w14:paraId="798D2F9D" w14:textId="77777777" w:rsidR="002B094F" w:rsidRPr="0048012A" w:rsidRDefault="00BD2498" w:rsidP="000E646E">
      <w:r w:rsidRPr="0048012A">
        <w:t>The sub-module functions are grouped based on similar functionality that needs to be executed in a given “State” of the system (refer States and Modes).  For a given module, the MDD will identify the type and number of sub-modules required.  The sub-module types are described below.</w:t>
      </w:r>
    </w:p>
    <w:p w14:paraId="38689990" w14:textId="77777777" w:rsidR="00007584" w:rsidRPr="00AA38E8" w:rsidRDefault="00007584" w:rsidP="00823A26">
      <w:pPr>
        <w:pStyle w:val="Heading3"/>
      </w:pPr>
      <w:bookmarkStart w:id="39" w:name="_Toc421011514"/>
      <w:bookmarkStart w:id="40" w:name="_Toc512359094"/>
      <w:proofErr w:type="spellStart"/>
      <w:r w:rsidRPr="00AA38E8">
        <w:t>Init</w:t>
      </w:r>
      <w:proofErr w:type="spellEnd"/>
      <w:r w:rsidRPr="00AA38E8">
        <w:t>:</w:t>
      </w:r>
      <w:bookmarkEnd w:id="39"/>
      <w:r w:rsidR="00EE3CA3" w:rsidRPr="00EE3CA3">
        <w:t xml:space="preserve"> </w:t>
      </w:r>
      <w:r w:rsidR="00823A26" w:rsidRPr="00823A26">
        <w:t>FordMsg3CCBusHiSpdInit1</w:t>
      </w:r>
      <w:bookmarkEnd w:id="40"/>
    </w:p>
    <w:p w14:paraId="1FD80926" w14:textId="77777777" w:rsidR="00007584" w:rsidRPr="00AA38E8" w:rsidRDefault="00007584" w:rsidP="00F527E9">
      <w:pPr>
        <w:pStyle w:val="Heading4"/>
      </w:pPr>
      <w:bookmarkStart w:id="41" w:name="_Toc421011515"/>
      <w:r w:rsidRPr="00AA38E8">
        <w:t>Design Rationale</w:t>
      </w:r>
      <w:bookmarkEnd w:id="41"/>
    </w:p>
    <w:p w14:paraId="3DE3B67F" w14:textId="77777777" w:rsidR="00007584" w:rsidRPr="00A26934" w:rsidRDefault="00751171" w:rsidP="00F527E9">
      <w:r>
        <w:t>Refer FDD</w:t>
      </w:r>
    </w:p>
    <w:p w14:paraId="63DCE8BF" w14:textId="77777777" w:rsidR="00007584" w:rsidRPr="00AA38E8" w:rsidRDefault="00007584" w:rsidP="00F527E9">
      <w:pPr>
        <w:pStyle w:val="Heading4"/>
      </w:pPr>
      <w:bookmarkStart w:id="42" w:name="_Toc421011516"/>
      <w:r w:rsidRPr="00AA38E8">
        <w:t>Module Outputs</w:t>
      </w:r>
      <w:bookmarkEnd w:id="42"/>
    </w:p>
    <w:p w14:paraId="2CD9D396" w14:textId="77777777" w:rsidR="00751171" w:rsidRPr="00A26934" w:rsidRDefault="00751171" w:rsidP="00751171">
      <w:r>
        <w:t>Refer FDD</w:t>
      </w:r>
    </w:p>
    <w:p w14:paraId="3B96E00F" w14:textId="77777777" w:rsidR="00DB3C1D" w:rsidRPr="00AA38E8" w:rsidRDefault="00DB3C1D" w:rsidP="00823A26">
      <w:pPr>
        <w:pStyle w:val="Heading3"/>
      </w:pPr>
      <w:bookmarkStart w:id="43" w:name="_Toc421011518"/>
      <w:bookmarkStart w:id="44" w:name="_Toc512359095"/>
      <w:r w:rsidRPr="00AA38E8">
        <w:t xml:space="preserve">Per: </w:t>
      </w:r>
      <w:bookmarkEnd w:id="43"/>
      <w:r w:rsidR="00823A26" w:rsidRPr="00823A26">
        <w:t>FordMsg3CCBusHiSpdPer1</w:t>
      </w:r>
      <w:bookmarkEnd w:id="44"/>
    </w:p>
    <w:p w14:paraId="261E6CA1" w14:textId="77777777" w:rsidR="00DB3C1D" w:rsidRPr="00AA38E8" w:rsidRDefault="00DB3C1D" w:rsidP="00F527E9">
      <w:pPr>
        <w:pStyle w:val="Heading4"/>
      </w:pPr>
      <w:bookmarkStart w:id="45" w:name="_Toc421011519"/>
      <w:r w:rsidRPr="00AA38E8">
        <w:t>Design Rationale</w:t>
      </w:r>
      <w:bookmarkEnd w:id="45"/>
    </w:p>
    <w:p w14:paraId="783A1368" w14:textId="77777777" w:rsidR="00DB3C1D" w:rsidRPr="0033680E" w:rsidRDefault="00751171" w:rsidP="00F527E9">
      <w:r>
        <w:t>Refer FDD</w:t>
      </w:r>
    </w:p>
    <w:p w14:paraId="67078274" w14:textId="77777777" w:rsidR="00DB3C1D" w:rsidRPr="00AA38E8" w:rsidRDefault="00DB3C1D" w:rsidP="00F527E9">
      <w:pPr>
        <w:pStyle w:val="Heading4"/>
      </w:pPr>
      <w:bookmarkStart w:id="46" w:name="_Toc421011520"/>
      <w:r w:rsidRPr="00AA38E8">
        <w:t>Store Module Inputs to Local copies</w:t>
      </w:r>
      <w:bookmarkEnd w:id="46"/>
    </w:p>
    <w:p w14:paraId="262477C8" w14:textId="77777777" w:rsidR="00DB3C1D" w:rsidRPr="0033680E" w:rsidRDefault="00751171" w:rsidP="00F527E9">
      <w:r>
        <w:t>Refer FDD</w:t>
      </w:r>
    </w:p>
    <w:p w14:paraId="6013ECC0" w14:textId="77777777" w:rsidR="00DB3C1D" w:rsidRPr="00AA38E8" w:rsidRDefault="00DB3C1D" w:rsidP="00F527E9">
      <w:pPr>
        <w:pStyle w:val="Heading4"/>
      </w:pPr>
      <w:bookmarkStart w:id="47" w:name="_Toc421011521"/>
      <w:r w:rsidRPr="00AA38E8">
        <w:t xml:space="preserve">(Processing of </w:t>
      </w:r>
      <w:proofErr w:type="gramStart"/>
      <w:r w:rsidRPr="00AA38E8">
        <w:t>function)…</w:t>
      </w:r>
      <w:proofErr w:type="gramEnd"/>
      <w:r w:rsidRPr="00AA38E8">
        <w:t>……</w:t>
      </w:r>
      <w:bookmarkEnd w:id="47"/>
    </w:p>
    <w:p w14:paraId="776E6B52" w14:textId="77777777" w:rsidR="00DB3C1D" w:rsidRPr="0033680E" w:rsidRDefault="00751171" w:rsidP="00F527E9">
      <w:r>
        <w:t>Refer FDD</w:t>
      </w:r>
    </w:p>
    <w:p w14:paraId="6218265E" w14:textId="77777777" w:rsidR="00DB3C1D" w:rsidRPr="00AA38E8" w:rsidRDefault="00DB3C1D" w:rsidP="00F527E9">
      <w:pPr>
        <w:pStyle w:val="Heading4"/>
      </w:pPr>
      <w:bookmarkStart w:id="48" w:name="_Toc421011522"/>
      <w:r w:rsidRPr="00AA38E8">
        <w:t>Store Local copy of outputs into Module Outputs</w:t>
      </w:r>
      <w:bookmarkEnd w:id="48"/>
    </w:p>
    <w:p w14:paraId="5384CE79" w14:textId="77777777" w:rsidR="00DB3C1D" w:rsidRPr="0033680E" w:rsidRDefault="00751171" w:rsidP="00F527E9">
      <w:r>
        <w:t>Refer FDD</w:t>
      </w:r>
    </w:p>
    <w:p w14:paraId="28F1C822" w14:textId="39859D79" w:rsidR="002B094F" w:rsidRDefault="008C6874" w:rsidP="00751171">
      <w:pPr>
        <w:pStyle w:val="Heading2"/>
        <w:spacing w:after="60"/>
        <w:rPr>
          <w:rFonts w:ascii="Calibri" w:hAnsi="Calibri"/>
        </w:rPr>
      </w:pPr>
      <w:bookmarkStart w:id="49" w:name="_Toc512359096"/>
      <w:r>
        <w:rPr>
          <w:rFonts w:ascii="Calibri" w:hAnsi="Calibri"/>
        </w:rPr>
        <w:t xml:space="preserve">Server </w:t>
      </w:r>
      <w:proofErr w:type="spellStart"/>
      <w:r>
        <w:rPr>
          <w:rFonts w:ascii="Calibri" w:hAnsi="Calibri"/>
        </w:rPr>
        <w:t>R</w:t>
      </w:r>
      <w:r w:rsidRPr="008C6874">
        <w:rPr>
          <w:rFonts w:ascii="Calibri" w:hAnsi="Calibri"/>
        </w:rPr>
        <w:t>un</w:t>
      </w:r>
      <w:r w:rsidR="00EC17F7">
        <w:rPr>
          <w:rFonts w:ascii="Calibri" w:hAnsi="Calibri"/>
        </w:rPr>
        <w:t>n</w:t>
      </w:r>
      <w:r w:rsidRPr="008C6874">
        <w:rPr>
          <w:rFonts w:ascii="Calibri" w:hAnsi="Calibri"/>
        </w:rPr>
        <w:t>ables</w:t>
      </w:r>
      <w:bookmarkEnd w:id="49"/>
      <w:proofErr w:type="spellEnd"/>
    </w:p>
    <w:p w14:paraId="5E978176" w14:textId="77777777" w:rsidR="00285E4D" w:rsidRPr="00CD0CDD" w:rsidRDefault="00285E4D" w:rsidP="00285E4D">
      <w:pPr>
        <w:rPr>
          <w:lang w:bidi="ar-SA"/>
        </w:rPr>
      </w:pPr>
      <w:r w:rsidRPr="780B959B">
        <w:rPr>
          <w:lang w:bidi="ar-SA"/>
        </w:rPr>
        <w:t>None</w:t>
      </w:r>
    </w:p>
    <w:p w14:paraId="754E8626" w14:textId="77777777" w:rsidR="008C6874" w:rsidRPr="00AA38E8" w:rsidRDefault="008C6874" w:rsidP="008C6874">
      <w:pPr>
        <w:pStyle w:val="Heading2"/>
        <w:spacing w:after="60"/>
        <w:rPr>
          <w:rFonts w:ascii="Calibri" w:hAnsi="Calibri" w:cs="Calibri"/>
        </w:rPr>
      </w:pPr>
      <w:bookmarkStart w:id="50" w:name="_Toc382301471"/>
      <w:bookmarkStart w:id="51" w:name="_Toc383698997"/>
      <w:bookmarkStart w:id="52" w:name="_Ref382299966"/>
      <w:bookmarkStart w:id="53" w:name="_Toc421011529"/>
      <w:bookmarkStart w:id="54" w:name="_Toc512359097"/>
      <w:bookmarkEnd w:id="50"/>
      <w:bookmarkEnd w:id="51"/>
      <w:r w:rsidRPr="00AA38E8">
        <w:rPr>
          <w:rFonts w:ascii="Calibri" w:hAnsi="Calibri" w:cs="Calibri"/>
        </w:rPr>
        <w:t>Interrupt Functions</w:t>
      </w:r>
      <w:bookmarkEnd w:id="52"/>
      <w:bookmarkEnd w:id="53"/>
      <w:bookmarkEnd w:id="54"/>
    </w:p>
    <w:p w14:paraId="607D4A6D" w14:textId="77777777" w:rsidR="002B094F" w:rsidRPr="008C6874" w:rsidRDefault="00751171" w:rsidP="000E646E">
      <w:r>
        <w:t>None</w:t>
      </w:r>
    </w:p>
    <w:p w14:paraId="419D23B8" w14:textId="77777777" w:rsidR="002B094F" w:rsidRDefault="002B094F" w:rsidP="008C6874">
      <w:pPr>
        <w:pStyle w:val="Heading2"/>
        <w:spacing w:after="60"/>
        <w:rPr>
          <w:rFonts w:ascii="Calibri" w:hAnsi="Calibri" w:cs="Calibri"/>
        </w:rPr>
      </w:pPr>
      <w:bookmarkStart w:id="55" w:name="_Toc338170485"/>
      <w:bookmarkStart w:id="56" w:name="_Toc418080074"/>
      <w:bookmarkStart w:id="57" w:name="_Toc421709919"/>
      <w:bookmarkStart w:id="58" w:name="_Toc512359098"/>
      <w:r w:rsidRPr="008C6874">
        <w:rPr>
          <w:rFonts w:ascii="Calibri" w:hAnsi="Calibri" w:cs="Calibri"/>
        </w:rPr>
        <w:t>Module Internal (Local) Functions</w:t>
      </w:r>
      <w:bookmarkEnd w:id="55"/>
      <w:bookmarkEnd w:id="56"/>
      <w:bookmarkEnd w:id="57"/>
      <w:bookmarkEnd w:id="58"/>
    </w:p>
    <w:p w14:paraId="447027CE" w14:textId="77777777" w:rsidR="0064392E" w:rsidRPr="0064392E" w:rsidRDefault="009C7019" w:rsidP="0064392E">
      <w:pPr>
        <w:rPr>
          <w:lang w:bidi="ar-SA"/>
        </w:rPr>
      </w:pPr>
      <w:r>
        <w:rPr>
          <w:lang w:bidi="ar-SA"/>
        </w:rPr>
        <w:t>None</w:t>
      </w:r>
    </w:p>
    <w:p w14:paraId="1DB3DB23" w14:textId="77777777" w:rsidR="008C6874" w:rsidRPr="00AA38E8" w:rsidRDefault="008C6874" w:rsidP="008C6874">
      <w:pPr>
        <w:pStyle w:val="Heading2"/>
        <w:spacing w:after="60"/>
        <w:rPr>
          <w:rFonts w:ascii="Calibri" w:hAnsi="Calibri" w:cs="Calibri"/>
        </w:rPr>
      </w:pPr>
      <w:bookmarkStart w:id="59" w:name="_Toc421011542"/>
      <w:bookmarkStart w:id="60" w:name="_Toc512359099"/>
      <w:r>
        <w:rPr>
          <w:rFonts w:ascii="Calibri" w:hAnsi="Calibri" w:cs="Calibri"/>
        </w:rPr>
        <w:t>GLOBAL</w:t>
      </w:r>
      <w:r w:rsidRPr="00AA38E8">
        <w:rPr>
          <w:rFonts w:ascii="Calibri" w:hAnsi="Calibri" w:cs="Calibri"/>
        </w:rPr>
        <w:t xml:space="preserve"> Function/Macro Definitions</w:t>
      </w:r>
      <w:bookmarkEnd w:id="59"/>
      <w:bookmarkEnd w:id="60"/>
    </w:p>
    <w:p w14:paraId="17EA8444" w14:textId="77777777" w:rsidR="002B094F" w:rsidRDefault="00751171" w:rsidP="002B094F">
      <w:pPr>
        <w:rPr>
          <w:lang w:bidi="ar-SA"/>
        </w:rPr>
      </w:pPr>
      <w:r>
        <w:rPr>
          <w:lang w:bidi="ar-SA"/>
        </w:rPr>
        <w:t>None</w:t>
      </w:r>
    </w:p>
    <w:p w14:paraId="1AE0E12C" w14:textId="77777777" w:rsidR="002B094F" w:rsidRDefault="002B094F" w:rsidP="002B094F">
      <w:pPr>
        <w:rPr>
          <w:lang w:bidi="ar-SA"/>
        </w:rPr>
      </w:pPr>
    </w:p>
    <w:p w14:paraId="402B1EDD" w14:textId="77777777" w:rsidR="00C728E9" w:rsidRPr="00C728E9" w:rsidRDefault="00C728E9" w:rsidP="00C728E9">
      <w:pPr>
        <w:rPr>
          <w:lang w:bidi="ar-SA"/>
        </w:rPr>
      </w:pPr>
    </w:p>
    <w:p w14:paraId="514BE1DF" w14:textId="77777777" w:rsidR="00531B8C" w:rsidRDefault="00531B8C" w:rsidP="00531B8C">
      <w:pPr>
        <w:pStyle w:val="Heading1"/>
        <w:ind w:left="562" w:hanging="562"/>
        <w:rPr>
          <w:rFonts w:ascii="Calibri" w:hAnsi="Calibri" w:cs="Calibri"/>
        </w:rPr>
      </w:pPr>
      <w:bookmarkStart w:id="61" w:name="_Toc418080076"/>
      <w:bookmarkStart w:id="62" w:name="_Toc421709921"/>
      <w:bookmarkStart w:id="63" w:name="_Toc512359100"/>
      <w:r w:rsidRPr="002E3F2E">
        <w:rPr>
          <w:rFonts w:ascii="Calibri" w:hAnsi="Calibri"/>
        </w:rPr>
        <w:lastRenderedPageBreak/>
        <w:t>Known</w:t>
      </w:r>
      <w:r w:rsidRPr="00AA38E8">
        <w:rPr>
          <w:rFonts w:ascii="Calibri" w:hAnsi="Calibri" w:cs="Calibri"/>
        </w:rPr>
        <w:t xml:space="preserve"> Limitations with Design</w:t>
      </w:r>
      <w:bookmarkEnd w:id="61"/>
      <w:bookmarkEnd w:id="62"/>
      <w:bookmarkEnd w:id="63"/>
    </w:p>
    <w:p w14:paraId="6B793C5C" w14:textId="7D49321F" w:rsidR="00531B8C" w:rsidRDefault="00EC17F7" w:rsidP="00531B8C">
      <w:pPr>
        <w:rPr>
          <w:rFonts w:cs="Calibri"/>
        </w:rPr>
      </w:pPr>
      <w:r>
        <w:rPr>
          <w:rFonts w:cs="Calibri"/>
        </w:rPr>
        <w:t>None.</w:t>
      </w:r>
    </w:p>
    <w:p w14:paraId="250D9746" w14:textId="77777777" w:rsidR="00531B8C" w:rsidRPr="00E75CFE" w:rsidRDefault="00531B8C" w:rsidP="00531B8C">
      <w:pPr>
        <w:pStyle w:val="Heading1"/>
        <w:ind w:left="562" w:hanging="562"/>
        <w:rPr>
          <w:rFonts w:ascii="Calibri" w:hAnsi="Calibri" w:cs="Calibri"/>
        </w:rPr>
      </w:pPr>
      <w:bookmarkStart w:id="64" w:name="_Toc382297449"/>
      <w:bookmarkStart w:id="65" w:name="_Toc418080077"/>
      <w:bookmarkStart w:id="66" w:name="_Toc421709922"/>
      <w:bookmarkStart w:id="67" w:name="_Toc512359101"/>
      <w:r w:rsidRPr="00E75CFE">
        <w:rPr>
          <w:rFonts w:ascii="Calibri" w:hAnsi="Calibri" w:cs="Calibri"/>
        </w:rPr>
        <w:lastRenderedPageBreak/>
        <w:t>UNIT TEST CONSIDERATION</w:t>
      </w:r>
      <w:bookmarkEnd w:id="64"/>
      <w:bookmarkEnd w:id="65"/>
      <w:bookmarkEnd w:id="66"/>
      <w:bookmarkEnd w:id="67"/>
    </w:p>
    <w:p w14:paraId="15712A08" w14:textId="77777777" w:rsidR="00531B8C" w:rsidRPr="00531B8C" w:rsidRDefault="00751171" w:rsidP="00531B8C">
      <w:pPr>
        <w:rPr>
          <w:lang w:bidi="ar-SA"/>
        </w:rPr>
      </w:pPr>
      <w:r>
        <w:rPr>
          <w:rFonts w:cs="Calibri"/>
        </w:rPr>
        <w:t>None</w:t>
      </w:r>
    </w:p>
    <w:p w14:paraId="316620F7" w14:textId="77777777" w:rsidR="00786BDF" w:rsidRPr="00A158C7" w:rsidRDefault="00786BDF" w:rsidP="00383598">
      <w:pPr>
        <w:pStyle w:val="Heading1A"/>
      </w:pPr>
      <w:bookmarkStart w:id="68" w:name="_Toc512359102"/>
      <w:r w:rsidRPr="00A158C7">
        <w:lastRenderedPageBreak/>
        <w:t>Abbreviations and Acronyms</w:t>
      </w:r>
      <w:bookmarkEnd w:id="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14:paraId="36FB9171" w14:textId="77777777" w:rsidTr="00D60445">
        <w:trPr>
          <w:tblHeader/>
        </w:trPr>
        <w:tc>
          <w:tcPr>
            <w:tcW w:w="3018" w:type="dxa"/>
            <w:shd w:val="clear" w:color="auto" w:fill="E7E6E6" w:themeFill="background2"/>
          </w:tcPr>
          <w:p w14:paraId="360B7614" w14:textId="77777777"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14:paraId="70BDA8A4" w14:textId="77777777" w:rsidR="00786BDF" w:rsidRPr="00A158C7" w:rsidRDefault="00786BDF" w:rsidP="00540486">
            <w:pPr>
              <w:spacing w:before="60" w:after="60"/>
              <w:rPr>
                <w:b/>
                <w:szCs w:val="20"/>
              </w:rPr>
            </w:pPr>
            <w:r w:rsidRPr="00A158C7">
              <w:rPr>
                <w:b/>
                <w:szCs w:val="20"/>
              </w:rPr>
              <w:t>Description</w:t>
            </w:r>
          </w:p>
        </w:tc>
      </w:tr>
      <w:tr w:rsidR="00786BDF" w:rsidRPr="00A158C7" w14:paraId="67C6B46A" w14:textId="77777777" w:rsidTr="00786BDF">
        <w:tc>
          <w:tcPr>
            <w:tcW w:w="3018" w:type="dxa"/>
            <w:shd w:val="clear" w:color="auto" w:fill="auto"/>
          </w:tcPr>
          <w:p w14:paraId="6C076B3F" w14:textId="77777777" w:rsidR="00786BDF" w:rsidRPr="00A158C7" w:rsidRDefault="00103D59" w:rsidP="00540486">
            <w:pPr>
              <w:spacing w:before="60" w:after="60"/>
              <w:rPr>
                <w:szCs w:val="20"/>
              </w:rPr>
            </w:pPr>
            <w:r w:rsidRPr="00103D59">
              <w:rPr>
                <w:szCs w:val="20"/>
              </w:rPr>
              <w:t>FDD</w:t>
            </w:r>
          </w:p>
        </w:tc>
        <w:tc>
          <w:tcPr>
            <w:tcW w:w="6270" w:type="dxa"/>
            <w:shd w:val="clear" w:color="auto" w:fill="auto"/>
          </w:tcPr>
          <w:p w14:paraId="73AA4FDD" w14:textId="77777777" w:rsidR="00786BDF" w:rsidRPr="00A158C7" w:rsidRDefault="00103D59" w:rsidP="00540486">
            <w:pPr>
              <w:spacing w:before="60" w:after="60"/>
              <w:rPr>
                <w:szCs w:val="20"/>
              </w:rPr>
            </w:pPr>
            <w:r w:rsidRPr="00103D59">
              <w:rPr>
                <w:szCs w:val="20"/>
              </w:rPr>
              <w:t>Functional Design Document. (See references)</w:t>
            </w:r>
          </w:p>
        </w:tc>
      </w:tr>
    </w:tbl>
    <w:p w14:paraId="4D042C56" w14:textId="77777777" w:rsidR="0053510E" w:rsidRPr="00A158C7" w:rsidRDefault="005A77EF" w:rsidP="00383598">
      <w:pPr>
        <w:pStyle w:val="Heading1A"/>
      </w:pPr>
      <w:bookmarkStart w:id="69" w:name="_Toc512359103"/>
      <w:r w:rsidRPr="00A158C7">
        <w:lastRenderedPageBreak/>
        <w:t>Glossary</w:t>
      </w:r>
      <w:bookmarkEnd w:id="69"/>
    </w:p>
    <w:p w14:paraId="3425B350" w14:textId="77777777"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14:paraId="255CD643" w14:textId="77777777" w:rsidR="001E4877" w:rsidRPr="00A158C7" w:rsidRDefault="001E4877" w:rsidP="007E1C02">
      <w:pPr>
        <w:pStyle w:val="ListParagraph"/>
        <w:numPr>
          <w:ilvl w:val="0"/>
          <w:numId w:val="12"/>
        </w:numPr>
        <w:rPr>
          <w:lang w:bidi="ar-SA"/>
        </w:rPr>
      </w:pPr>
      <w:r w:rsidRPr="00A158C7">
        <w:rPr>
          <w:lang w:bidi="ar-SA"/>
        </w:rPr>
        <w:t>ISO 9000</w:t>
      </w:r>
    </w:p>
    <w:p w14:paraId="759485C7" w14:textId="77777777" w:rsidR="001E4877" w:rsidRPr="00A158C7" w:rsidRDefault="001E4877" w:rsidP="007E1C02">
      <w:pPr>
        <w:pStyle w:val="ListParagraph"/>
        <w:numPr>
          <w:ilvl w:val="0"/>
          <w:numId w:val="12"/>
        </w:numPr>
        <w:rPr>
          <w:lang w:bidi="ar-SA"/>
        </w:rPr>
      </w:pPr>
      <w:r w:rsidRPr="00A158C7">
        <w:rPr>
          <w:lang w:bidi="ar-SA"/>
        </w:rPr>
        <w:t>ISO/IEC 12207</w:t>
      </w:r>
    </w:p>
    <w:p w14:paraId="5DDD2165" w14:textId="77777777" w:rsidR="001E4877" w:rsidRPr="00A158C7" w:rsidRDefault="001E4877" w:rsidP="007E1C02">
      <w:pPr>
        <w:pStyle w:val="ListParagraph"/>
        <w:numPr>
          <w:ilvl w:val="0"/>
          <w:numId w:val="12"/>
        </w:numPr>
        <w:rPr>
          <w:lang w:bidi="ar-SA"/>
        </w:rPr>
      </w:pPr>
      <w:r w:rsidRPr="00A158C7">
        <w:rPr>
          <w:lang w:bidi="ar-SA"/>
        </w:rPr>
        <w:t>ISO/IEC 15504</w:t>
      </w:r>
    </w:p>
    <w:p w14:paraId="07571482" w14:textId="77777777" w:rsidR="001E4877" w:rsidRPr="00A158C7" w:rsidRDefault="001E4877" w:rsidP="007E1C02">
      <w:pPr>
        <w:pStyle w:val="ListParagraph"/>
        <w:numPr>
          <w:ilvl w:val="0"/>
          <w:numId w:val="12"/>
        </w:numPr>
        <w:rPr>
          <w:lang w:bidi="ar-SA"/>
        </w:rPr>
      </w:pPr>
      <w:r w:rsidRPr="00A158C7">
        <w:rPr>
          <w:lang w:bidi="ar-SA"/>
        </w:rPr>
        <w:t>Automotive SPICE® Process Reference Model (PRM)</w:t>
      </w:r>
    </w:p>
    <w:p w14:paraId="32BA7986" w14:textId="77777777" w:rsidR="001E4877" w:rsidRPr="00A158C7" w:rsidRDefault="001E4877" w:rsidP="007E1C02">
      <w:pPr>
        <w:pStyle w:val="ListParagraph"/>
        <w:numPr>
          <w:ilvl w:val="0"/>
          <w:numId w:val="12"/>
        </w:numPr>
        <w:rPr>
          <w:lang w:bidi="ar-SA"/>
        </w:rPr>
      </w:pPr>
      <w:r w:rsidRPr="00A158C7">
        <w:rPr>
          <w:lang w:bidi="ar-SA"/>
        </w:rPr>
        <w:t>Automotive SPICE® Process Assessment Model (PAM)</w:t>
      </w:r>
    </w:p>
    <w:p w14:paraId="36D4C94B" w14:textId="77777777" w:rsidR="001E4877" w:rsidRPr="00A158C7" w:rsidRDefault="001E4877" w:rsidP="007E1C02">
      <w:pPr>
        <w:pStyle w:val="ListParagraph"/>
        <w:numPr>
          <w:ilvl w:val="0"/>
          <w:numId w:val="12"/>
        </w:numPr>
        <w:rPr>
          <w:lang w:bidi="ar-SA"/>
        </w:rPr>
      </w:pPr>
      <w:r w:rsidRPr="00A158C7">
        <w:rPr>
          <w:lang w:bidi="ar-SA"/>
        </w:rPr>
        <w:t>ISO/IEC 15288</w:t>
      </w:r>
    </w:p>
    <w:p w14:paraId="1C3B2441" w14:textId="77777777" w:rsidR="00431255" w:rsidRPr="00A158C7" w:rsidRDefault="00431255" w:rsidP="007E1C02">
      <w:pPr>
        <w:pStyle w:val="ListParagraph"/>
        <w:numPr>
          <w:ilvl w:val="0"/>
          <w:numId w:val="12"/>
        </w:numPr>
        <w:rPr>
          <w:lang w:bidi="ar-SA"/>
        </w:rPr>
      </w:pPr>
      <w:r w:rsidRPr="00A158C7">
        <w:rPr>
          <w:lang w:bidi="ar-SA"/>
        </w:rPr>
        <w:t>ISO 26262</w:t>
      </w:r>
    </w:p>
    <w:p w14:paraId="23EA9B92" w14:textId="77777777" w:rsidR="009B0C02" w:rsidRPr="00A158C7" w:rsidRDefault="001E4877" w:rsidP="007E1C02">
      <w:pPr>
        <w:pStyle w:val="ListParagraph"/>
        <w:numPr>
          <w:ilvl w:val="0"/>
          <w:numId w:val="12"/>
        </w:numPr>
        <w:rPr>
          <w:lang w:bidi="ar-SA"/>
        </w:rPr>
      </w:pPr>
      <w:r w:rsidRPr="00A158C7">
        <w:rPr>
          <w:lang w:bidi="ar-SA"/>
        </w:rPr>
        <w:t>IEEE Standards</w:t>
      </w:r>
    </w:p>
    <w:p w14:paraId="7A5EEE3A" w14:textId="77777777" w:rsidR="001E4877" w:rsidRPr="00A158C7" w:rsidRDefault="001E4877" w:rsidP="007E1C02">
      <w:pPr>
        <w:pStyle w:val="ListParagraph"/>
        <w:numPr>
          <w:ilvl w:val="0"/>
          <w:numId w:val="12"/>
        </w:numPr>
        <w:rPr>
          <w:lang w:bidi="ar-SA"/>
        </w:rPr>
      </w:pPr>
      <w:r w:rsidRPr="00A158C7">
        <w:rPr>
          <w:lang w:bidi="ar-SA"/>
        </w:rPr>
        <w:t>SWEBOK</w:t>
      </w:r>
    </w:p>
    <w:p w14:paraId="26E61E22" w14:textId="77777777" w:rsidR="001E4877" w:rsidRPr="00A158C7" w:rsidRDefault="001E4877" w:rsidP="007E1C02">
      <w:pPr>
        <w:pStyle w:val="ListParagraph"/>
        <w:numPr>
          <w:ilvl w:val="0"/>
          <w:numId w:val="12"/>
        </w:numPr>
        <w:spacing w:after="240"/>
        <w:rPr>
          <w:lang w:bidi="ar-SA"/>
        </w:rPr>
      </w:pPr>
      <w:r w:rsidRPr="00A158C7">
        <w:rPr>
          <w:lang w:bidi="ar-SA"/>
        </w:rPr>
        <w:t>PMBOK</w:t>
      </w:r>
    </w:p>
    <w:p w14:paraId="651EC9F4" w14:textId="77777777"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14:paraId="62BEAD97" w14:textId="77777777" w:rsidTr="00D60445">
        <w:trPr>
          <w:tblHeader/>
        </w:trPr>
        <w:tc>
          <w:tcPr>
            <w:tcW w:w="2358" w:type="dxa"/>
            <w:shd w:val="clear" w:color="auto" w:fill="E7E6E6" w:themeFill="background2"/>
            <w:vAlign w:val="center"/>
          </w:tcPr>
          <w:p w14:paraId="69367A0B" w14:textId="77777777"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14:paraId="69F4E11E" w14:textId="77777777"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14:paraId="726D3607" w14:textId="77777777" w:rsidR="005A77EF" w:rsidRPr="00A158C7" w:rsidRDefault="005A77EF" w:rsidP="00540486">
            <w:pPr>
              <w:spacing w:before="60" w:after="60"/>
              <w:rPr>
                <w:b/>
                <w:szCs w:val="20"/>
              </w:rPr>
            </w:pPr>
            <w:r w:rsidRPr="00A158C7">
              <w:rPr>
                <w:b/>
                <w:szCs w:val="20"/>
              </w:rPr>
              <w:t>Source</w:t>
            </w:r>
          </w:p>
        </w:tc>
      </w:tr>
      <w:tr w:rsidR="00531B8C" w:rsidRPr="00A158C7" w14:paraId="133CD5DC" w14:textId="77777777" w:rsidTr="002D4CF3">
        <w:tc>
          <w:tcPr>
            <w:tcW w:w="2358" w:type="dxa"/>
          </w:tcPr>
          <w:p w14:paraId="48166E38" w14:textId="77777777" w:rsidR="00531B8C" w:rsidRPr="009643A3" w:rsidRDefault="00531B8C" w:rsidP="00B758D2">
            <w:pPr>
              <w:rPr>
                <w:sz w:val="19"/>
              </w:rPr>
            </w:pPr>
            <w:r>
              <w:rPr>
                <w:sz w:val="19"/>
              </w:rPr>
              <w:t>MDD</w:t>
            </w:r>
          </w:p>
        </w:tc>
        <w:tc>
          <w:tcPr>
            <w:tcW w:w="4950" w:type="dxa"/>
          </w:tcPr>
          <w:p w14:paraId="1F8F378F" w14:textId="77777777" w:rsidR="00531B8C" w:rsidRPr="009643A3" w:rsidRDefault="00531B8C" w:rsidP="00B758D2">
            <w:pPr>
              <w:rPr>
                <w:sz w:val="19"/>
              </w:rPr>
            </w:pPr>
            <w:r>
              <w:rPr>
                <w:sz w:val="19"/>
              </w:rPr>
              <w:t>Module Design Document</w:t>
            </w:r>
          </w:p>
        </w:tc>
        <w:tc>
          <w:tcPr>
            <w:tcW w:w="1993" w:type="dxa"/>
          </w:tcPr>
          <w:p w14:paraId="54531AED" w14:textId="77777777" w:rsidR="00531B8C" w:rsidRPr="00A158C7" w:rsidRDefault="00531B8C" w:rsidP="00541E2D">
            <w:pPr>
              <w:pStyle w:val="BodyText"/>
              <w:spacing w:before="60" w:after="60"/>
              <w:rPr>
                <w:rFonts w:ascii="Calibri" w:hAnsi="Calibri" w:cs="Calibri"/>
                <w:sz w:val="20"/>
                <w:szCs w:val="20"/>
              </w:rPr>
            </w:pPr>
          </w:p>
        </w:tc>
      </w:tr>
      <w:tr w:rsidR="00531B8C" w:rsidRPr="00A158C7" w14:paraId="4E4617C9" w14:textId="77777777" w:rsidTr="002D4CF3">
        <w:tc>
          <w:tcPr>
            <w:tcW w:w="2358" w:type="dxa"/>
          </w:tcPr>
          <w:p w14:paraId="1FE511A5" w14:textId="77777777" w:rsidR="00531B8C" w:rsidRDefault="00531B8C" w:rsidP="00B758D2">
            <w:pPr>
              <w:rPr>
                <w:sz w:val="19"/>
              </w:rPr>
            </w:pPr>
            <w:r>
              <w:rPr>
                <w:sz w:val="19"/>
              </w:rPr>
              <w:t>DFD</w:t>
            </w:r>
          </w:p>
        </w:tc>
        <w:tc>
          <w:tcPr>
            <w:tcW w:w="4950" w:type="dxa"/>
          </w:tcPr>
          <w:p w14:paraId="31E2ADAD" w14:textId="77777777" w:rsidR="00531B8C" w:rsidRDefault="00531B8C" w:rsidP="00B758D2">
            <w:pPr>
              <w:rPr>
                <w:sz w:val="19"/>
              </w:rPr>
            </w:pPr>
            <w:r>
              <w:rPr>
                <w:sz w:val="19"/>
              </w:rPr>
              <w:t>Data Flow Diagram</w:t>
            </w:r>
          </w:p>
        </w:tc>
        <w:tc>
          <w:tcPr>
            <w:tcW w:w="1993" w:type="dxa"/>
          </w:tcPr>
          <w:p w14:paraId="602D8B4E" w14:textId="77777777" w:rsidR="00531B8C" w:rsidRPr="00A158C7" w:rsidRDefault="00531B8C" w:rsidP="00541E2D">
            <w:pPr>
              <w:pStyle w:val="BodyText"/>
              <w:spacing w:before="60" w:after="60"/>
              <w:rPr>
                <w:rFonts w:ascii="Calibri" w:hAnsi="Calibri" w:cs="Calibri"/>
                <w:sz w:val="20"/>
                <w:szCs w:val="20"/>
              </w:rPr>
            </w:pPr>
          </w:p>
        </w:tc>
      </w:tr>
    </w:tbl>
    <w:p w14:paraId="720B5BCC" w14:textId="77777777" w:rsidR="00AA2199" w:rsidRPr="00A158C7" w:rsidRDefault="00AA2199" w:rsidP="00AA2199">
      <w:pPr>
        <w:rPr>
          <w:rFonts w:ascii="Arial" w:hAnsi="Arial"/>
          <w:sz w:val="24"/>
          <w:szCs w:val="20"/>
          <w:lang w:bidi="ar-SA"/>
        </w:rPr>
      </w:pPr>
      <w:r w:rsidRPr="00A158C7">
        <w:br w:type="page"/>
      </w:r>
    </w:p>
    <w:p w14:paraId="38CDA2E3" w14:textId="77777777" w:rsidR="00A158C7" w:rsidRPr="00A158C7" w:rsidRDefault="00A158C7" w:rsidP="00383598">
      <w:pPr>
        <w:pStyle w:val="Heading1A"/>
      </w:pPr>
      <w:bookmarkStart w:id="70" w:name="_Toc512359104"/>
      <w:r w:rsidRPr="00A158C7">
        <w:lastRenderedPageBreak/>
        <w:t>References</w:t>
      </w:r>
      <w:bookmarkEnd w:id="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5310"/>
        <w:gridCol w:w="3239"/>
      </w:tblGrid>
      <w:tr w:rsidR="00EC17F7" w:rsidRPr="00A158C7" w14:paraId="504C73F6" w14:textId="77777777" w:rsidTr="00C24AA3">
        <w:tc>
          <w:tcPr>
            <w:tcW w:w="738" w:type="dxa"/>
            <w:tcBorders>
              <w:top w:val="single" w:sz="4" w:space="0" w:color="auto"/>
              <w:left w:val="single" w:sz="4" w:space="0" w:color="auto"/>
              <w:bottom w:val="single" w:sz="4" w:space="0" w:color="auto"/>
              <w:right w:val="single" w:sz="4" w:space="0" w:color="auto"/>
            </w:tcBorders>
            <w:shd w:val="clear" w:color="auto" w:fill="auto"/>
          </w:tcPr>
          <w:p w14:paraId="1B4D8305" w14:textId="77777777" w:rsidR="00EC17F7" w:rsidRPr="00CD446A" w:rsidRDefault="00EC17F7" w:rsidP="00C24AA3">
            <w:pPr>
              <w:spacing w:before="60" w:after="60"/>
              <w:jc w:val="center"/>
            </w:pPr>
            <w:bookmarkStart w:id="71" w:name="_Hlk509915547"/>
            <w:r w:rsidRPr="00CD446A">
              <w:t>Ref. #</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07A80979" w14:textId="77777777" w:rsidR="00EC17F7" w:rsidRPr="00CD446A" w:rsidRDefault="00EC17F7" w:rsidP="00C24AA3">
            <w:pPr>
              <w:spacing w:before="60" w:after="60"/>
              <w:jc w:val="center"/>
            </w:pPr>
            <w:r w:rsidRPr="00CD446A">
              <w:t>Title</w:t>
            </w:r>
          </w:p>
        </w:tc>
        <w:tc>
          <w:tcPr>
            <w:tcW w:w="3239" w:type="dxa"/>
            <w:tcBorders>
              <w:top w:val="single" w:sz="4" w:space="0" w:color="auto"/>
              <w:left w:val="single" w:sz="4" w:space="0" w:color="auto"/>
              <w:bottom w:val="single" w:sz="4" w:space="0" w:color="auto"/>
              <w:right w:val="single" w:sz="4" w:space="0" w:color="auto"/>
            </w:tcBorders>
            <w:shd w:val="clear" w:color="auto" w:fill="auto"/>
          </w:tcPr>
          <w:p w14:paraId="54801257" w14:textId="77777777" w:rsidR="00EC17F7" w:rsidRPr="00CD446A" w:rsidRDefault="00EC17F7" w:rsidP="00C24AA3">
            <w:pPr>
              <w:spacing w:before="60" w:after="60"/>
              <w:jc w:val="center"/>
              <w:rPr>
                <w:lang w:bidi="ar-SA"/>
              </w:rPr>
            </w:pPr>
            <w:r w:rsidRPr="00CD446A">
              <w:rPr>
                <w:lang w:bidi="ar-SA"/>
              </w:rPr>
              <w:t>Version</w:t>
            </w:r>
          </w:p>
        </w:tc>
      </w:tr>
      <w:tr w:rsidR="00EC17F7" w:rsidRPr="00A158C7" w14:paraId="46ABB7DF" w14:textId="77777777" w:rsidTr="00C24AA3">
        <w:tc>
          <w:tcPr>
            <w:tcW w:w="738" w:type="dxa"/>
            <w:tcBorders>
              <w:top w:val="single" w:sz="4" w:space="0" w:color="auto"/>
              <w:left w:val="single" w:sz="4" w:space="0" w:color="auto"/>
              <w:bottom w:val="single" w:sz="4" w:space="0" w:color="auto"/>
              <w:right w:val="single" w:sz="4" w:space="0" w:color="auto"/>
            </w:tcBorders>
            <w:shd w:val="clear" w:color="auto" w:fill="auto"/>
          </w:tcPr>
          <w:p w14:paraId="200994D6" w14:textId="77777777" w:rsidR="00EC17F7" w:rsidRDefault="00EC17F7" w:rsidP="00C24AA3">
            <w:pPr>
              <w:spacing w:before="60" w:after="60"/>
              <w:jc w:val="center"/>
            </w:pPr>
            <w:r>
              <w:t>1</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2A9FA1DF" w14:textId="77777777" w:rsidR="00EC17F7" w:rsidRDefault="00EC17F7" w:rsidP="00C24AA3">
            <w:pPr>
              <w:spacing w:before="60" w:after="60"/>
            </w:pPr>
            <w:r>
              <w:t>AUTOSAR Specification of Memory Mapping (</w:t>
            </w:r>
            <w:proofErr w:type="spellStart"/>
            <w:proofErr w:type="gramStart"/>
            <w:r>
              <w:t>Link:</w:t>
            </w:r>
            <w:r w:rsidRPr="00D0791F">
              <w:t>AUTOSAR_SWS_MemoryMapping.pdf</w:t>
            </w:r>
            <w:proofErr w:type="spellEnd"/>
            <w:proofErr w:type="gramEnd"/>
            <w:r>
              <w:t>)</w:t>
            </w:r>
          </w:p>
        </w:tc>
        <w:tc>
          <w:tcPr>
            <w:tcW w:w="3239" w:type="dxa"/>
            <w:tcBorders>
              <w:top w:val="single" w:sz="4" w:space="0" w:color="auto"/>
              <w:left w:val="single" w:sz="4" w:space="0" w:color="auto"/>
              <w:bottom w:val="single" w:sz="4" w:space="0" w:color="auto"/>
              <w:right w:val="single" w:sz="4" w:space="0" w:color="auto"/>
            </w:tcBorders>
            <w:shd w:val="clear" w:color="auto" w:fill="auto"/>
          </w:tcPr>
          <w:p w14:paraId="4911B078" w14:textId="77777777" w:rsidR="00EC17F7" w:rsidRDefault="00EC17F7" w:rsidP="00C24AA3">
            <w:pPr>
              <w:spacing w:before="60" w:after="60"/>
              <w:jc w:val="center"/>
              <w:rPr>
                <w:lang w:bidi="ar-SA"/>
              </w:rPr>
            </w:pPr>
            <w:r>
              <w:rPr>
                <w:lang w:bidi="ar-SA"/>
              </w:rPr>
              <w:t>v1.3.0 R4.0 Rev 2</w:t>
            </w:r>
          </w:p>
        </w:tc>
      </w:tr>
      <w:tr w:rsidR="00EC17F7" w:rsidRPr="00A158C7" w14:paraId="0CA7E189" w14:textId="77777777" w:rsidTr="00C24AA3">
        <w:tc>
          <w:tcPr>
            <w:tcW w:w="738" w:type="dxa"/>
            <w:tcBorders>
              <w:top w:val="single" w:sz="4" w:space="0" w:color="auto"/>
              <w:left w:val="single" w:sz="4" w:space="0" w:color="auto"/>
              <w:bottom w:val="single" w:sz="4" w:space="0" w:color="auto"/>
              <w:right w:val="single" w:sz="4" w:space="0" w:color="auto"/>
            </w:tcBorders>
            <w:shd w:val="clear" w:color="auto" w:fill="auto"/>
          </w:tcPr>
          <w:p w14:paraId="44B9BC67" w14:textId="77777777" w:rsidR="00EC17F7" w:rsidRDefault="00EC17F7" w:rsidP="00C24AA3">
            <w:pPr>
              <w:spacing w:before="60" w:after="60"/>
              <w:jc w:val="center"/>
            </w:pPr>
            <w:r>
              <w:t>2</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247DA5D1" w14:textId="77777777" w:rsidR="00EC17F7" w:rsidRDefault="00EC17F7" w:rsidP="00C24AA3">
            <w:pPr>
              <w:spacing w:before="60" w:after="60"/>
            </w:pPr>
            <w:r>
              <w:t xml:space="preserve">MDD Guideline </w:t>
            </w:r>
          </w:p>
        </w:tc>
        <w:tc>
          <w:tcPr>
            <w:tcW w:w="3239" w:type="dxa"/>
            <w:tcBorders>
              <w:top w:val="single" w:sz="4" w:space="0" w:color="auto"/>
              <w:left w:val="single" w:sz="4" w:space="0" w:color="auto"/>
              <w:bottom w:val="single" w:sz="4" w:space="0" w:color="auto"/>
              <w:right w:val="single" w:sz="4" w:space="0" w:color="auto"/>
            </w:tcBorders>
            <w:shd w:val="clear" w:color="auto" w:fill="auto"/>
          </w:tcPr>
          <w:p w14:paraId="034F1A12" w14:textId="77777777" w:rsidR="00EC17F7" w:rsidRDefault="00EC17F7" w:rsidP="00C24AA3">
            <w:pPr>
              <w:spacing w:before="60" w:after="60"/>
              <w:jc w:val="center"/>
              <w:rPr>
                <w:lang w:bidi="ar-SA"/>
              </w:rPr>
            </w:pPr>
            <w:r>
              <w:rPr>
                <w:lang w:bidi="ar-SA"/>
              </w:rPr>
              <w:t xml:space="preserve"> EA4 01.02</w:t>
            </w:r>
          </w:p>
        </w:tc>
      </w:tr>
      <w:tr w:rsidR="00EC17F7" w:rsidRPr="00A158C7" w14:paraId="5A38A901" w14:textId="77777777" w:rsidTr="00C24AA3">
        <w:tc>
          <w:tcPr>
            <w:tcW w:w="738" w:type="dxa"/>
            <w:tcBorders>
              <w:top w:val="single" w:sz="4" w:space="0" w:color="auto"/>
              <w:left w:val="single" w:sz="4" w:space="0" w:color="auto"/>
              <w:bottom w:val="single" w:sz="4" w:space="0" w:color="auto"/>
              <w:right w:val="single" w:sz="4" w:space="0" w:color="auto"/>
            </w:tcBorders>
            <w:shd w:val="clear" w:color="auto" w:fill="auto"/>
          </w:tcPr>
          <w:p w14:paraId="1F83F2B5" w14:textId="77777777" w:rsidR="00EC17F7" w:rsidRDefault="00EC17F7" w:rsidP="00C24AA3">
            <w:pPr>
              <w:spacing w:before="60" w:after="60"/>
              <w:jc w:val="center"/>
            </w:pPr>
            <w:r>
              <w:t>3</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2402BB20" w14:textId="77777777" w:rsidR="00EC17F7" w:rsidRDefault="00EC17F7" w:rsidP="00C24AA3">
            <w:pPr>
              <w:spacing w:before="60" w:after="60"/>
            </w:pPr>
            <w:r w:rsidRPr="00CD094B">
              <w:t>Software Naming Conventions.doc</w:t>
            </w:r>
          </w:p>
        </w:tc>
        <w:tc>
          <w:tcPr>
            <w:tcW w:w="3239" w:type="dxa"/>
            <w:tcBorders>
              <w:top w:val="single" w:sz="4" w:space="0" w:color="auto"/>
              <w:left w:val="single" w:sz="4" w:space="0" w:color="auto"/>
              <w:bottom w:val="single" w:sz="4" w:space="0" w:color="auto"/>
              <w:right w:val="single" w:sz="4" w:space="0" w:color="auto"/>
            </w:tcBorders>
            <w:shd w:val="clear" w:color="auto" w:fill="auto"/>
          </w:tcPr>
          <w:p w14:paraId="17D179C1" w14:textId="77777777" w:rsidR="00EC17F7" w:rsidRDefault="00EC17F7" w:rsidP="00C24AA3">
            <w:pPr>
              <w:spacing w:before="60" w:after="60"/>
              <w:jc w:val="center"/>
              <w:rPr>
                <w:lang w:bidi="ar-SA"/>
              </w:rPr>
            </w:pPr>
            <w:r>
              <w:rPr>
                <w:lang w:bidi="ar-SA"/>
              </w:rPr>
              <w:t>EA4 01.02</w:t>
            </w:r>
            <w:r>
              <w:rPr>
                <w:lang w:bidi="ar-SA"/>
              </w:rPr>
              <w:tab/>
            </w:r>
          </w:p>
        </w:tc>
      </w:tr>
      <w:tr w:rsidR="00EC17F7" w:rsidRPr="00A158C7" w14:paraId="5806D3F8" w14:textId="77777777" w:rsidTr="00C24AA3">
        <w:tc>
          <w:tcPr>
            <w:tcW w:w="738" w:type="dxa"/>
            <w:tcBorders>
              <w:top w:val="single" w:sz="4" w:space="0" w:color="auto"/>
              <w:left w:val="single" w:sz="4" w:space="0" w:color="auto"/>
              <w:bottom w:val="single" w:sz="4" w:space="0" w:color="auto"/>
              <w:right w:val="single" w:sz="4" w:space="0" w:color="auto"/>
            </w:tcBorders>
            <w:shd w:val="clear" w:color="auto" w:fill="auto"/>
          </w:tcPr>
          <w:p w14:paraId="4AB88349" w14:textId="77777777" w:rsidR="00EC17F7" w:rsidRDefault="00EC17F7" w:rsidP="00C24AA3">
            <w:pPr>
              <w:spacing w:before="60" w:after="60"/>
              <w:jc w:val="center"/>
            </w:pPr>
            <w:r>
              <w:t>4</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239169AD" w14:textId="77777777" w:rsidR="00EC17F7" w:rsidRDefault="00EC17F7" w:rsidP="00C24AA3">
            <w:pPr>
              <w:spacing w:before="60" w:after="60"/>
            </w:pPr>
            <w:r w:rsidRPr="00D0791F">
              <w:t>Software Design and Coding Standards.doc</w:t>
            </w:r>
          </w:p>
        </w:tc>
        <w:tc>
          <w:tcPr>
            <w:tcW w:w="3239" w:type="dxa"/>
            <w:tcBorders>
              <w:top w:val="single" w:sz="4" w:space="0" w:color="auto"/>
              <w:left w:val="single" w:sz="4" w:space="0" w:color="auto"/>
              <w:bottom w:val="single" w:sz="4" w:space="0" w:color="auto"/>
              <w:right w:val="single" w:sz="4" w:space="0" w:color="auto"/>
            </w:tcBorders>
            <w:shd w:val="clear" w:color="auto" w:fill="auto"/>
          </w:tcPr>
          <w:p w14:paraId="1C8FE9BE" w14:textId="77777777" w:rsidR="00EC17F7" w:rsidRDefault="00EC17F7" w:rsidP="00C24AA3">
            <w:pPr>
              <w:spacing w:before="60" w:after="60"/>
              <w:jc w:val="center"/>
              <w:rPr>
                <w:lang w:bidi="ar-SA"/>
              </w:rPr>
            </w:pPr>
            <w:r>
              <w:rPr>
                <w:lang w:bidi="ar-SA"/>
              </w:rPr>
              <w:t xml:space="preserve"> EA4 2.01</w:t>
            </w:r>
          </w:p>
        </w:tc>
      </w:tr>
      <w:tr w:rsidR="00EC17F7" w:rsidRPr="00A158C7" w14:paraId="06EB9B61" w14:textId="77777777" w:rsidTr="00C24AA3">
        <w:tc>
          <w:tcPr>
            <w:tcW w:w="738" w:type="dxa"/>
            <w:tcBorders>
              <w:top w:val="single" w:sz="4" w:space="0" w:color="auto"/>
              <w:left w:val="single" w:sz="4" w:space="0" w:color="auto"/>
              <w:bottom w:val="single" w:sz="4" w:space="0" w:color="auto"/>
              <w:right w:val="single" w:sz="4" w:space="0" w:color="auto"/>
            </w:tcBorders>
            <w:shd w:val="clear" w:color="auto" w:fill="auto"/>
          </w:tcPr>
          <w:p w14:paraId="18FEC8E8" w14:textId="77777777" w:rsidR="00EC17F7" w:rsidRDefault="00EC17F7" w:rsidP="00C24AA3">
            <w:pPr>
              <w:spacing w:before="60" w:after="60"/>
              <w:jc w:val="center"/>
            </w:pPr>
            <w:r>
              <w:t>5</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016E30C5" w14:textId="766CB685" w:rsidR="00EC17F7" w:rsidRDefault="00EC17F7" w:rsidP="00C24AA3">
            <w:pPr>
              <w:spacing w:before="60" w:after="60"/>
            </w:pPr>
            <w:r>
              <w:t>FDD: MM533A_FordMsg3CCBusHiSpd_Design</w:t>
            </w:r>
          </w:p>
        </w:tc>
        <w:tc>
          <w:tcPr>
            <w:tcW w:w="3239" w:type="dxa"/>
            <w:tcBorders>
              <w:top w:val="single" w:sz="4" w:space="0" w:color="auto"/>
              <w:left w:val="single" w:sz="4" w:space="0" w:color="auto"/>
              <w:bottom w:val="single" w:sz="4" w:space="0" w:color="auto"/>
              <w:right w:val="single" w:sz="4" w:space="0" w:color="auto"/>
            </w:tcBorders>
            <w:shd w:val="clear" w:color="auto" w:fill="auto"/>
          </w:tcPr>
          <w:p w14:paraId="7B51A9CA" w14:textId="77777777" w:rsidR="00EC17F7" w:rsidRDefault="00EC17F7" w:rsidP="00C24AA3">
            <w:pPr>
              <w:spacing w:before="60" w:after="60"/>
              <w:jc w:val="center"/>
              <w:rPr>
                <w:lang w:bidi="ar-SA"/>
              </w:rPr>
            </w:pPr>
            <w:r w:rsidRPr="00CD446A">
              <w:rPr>
                <w:lang w:bidi="ar-SA"/>
              </w:rPr>
              <w:t>See Synergy subproject version</w:t>
            </w:r>
          </w:p>
        </w:tc>
      </w:tr>
      <w:bookmarkEnd w:id="71"/>
    </w:tbl>
    <w:p w14:paraId="4295EB5D" w14:textId="77777777" w:rsidR="003A5B2A" w:rsidRDefault="003A5B2A">
      <w:pPr>
        <w:spacing w:after="0"/>
        <w:rPr>
          <w:rFonts w:ascii="Arial" w:hAnsi="Arial"/>
          <w:kern w:val="28"/>
          <w:sz w:val="24"/>
          <w:szCs w:val="20"/>
          <w:lang w:bidi="ar-SA"/>
        </w:rPr>
      </w:pPr>
    </w:p>
    <w:sectPr w:rsidR="003A5B2A" w:rsidSect="00866672">
      <w:headerReference w:type="default" r:id="rId13"/>
      <w:footerReference w:type="default" r:id="rId14"/>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CD9AA3" w14:textId="77777777" w:rsidR="001C04DC" w:rsidRDefault="001C04DC">
      <w:r>
        <w:separator/>
      </w:r>
    </w:p>
  </w:endnote>
  <w:endnote w:type="continuationSeparator" w:id="0">
    <w:p w14:paraId="6C96D07F" w14:textId="77777777" w:rsidR="001C04DC" w:rsidRDefault="001C0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F4318C" w:rsidRPr="00B10816" w14:paraId="5E34940F" w14:textId="77777777" w:rsidTr="00866672">
      <w:tc>
        <w:tcPr>
          <w:tcW w:w="1667" w:type="pct"/>
          <w:vAlign w:val="center"/>
        </w:tcPr>
        <w:p w14:paraId="2FFF190A" w14:textId="77777777" w:rsidR="00F4318C" w:rsidRPr="00D61FFE" w:rsidRDefault="00F4318C" w:rsidP="00D61FFE">
          <w:pPr>
            <w:tabs>
              <w:tab w:val="left" w:pos="4320"/>
              <w:tab w:val="left" w:pos="8640"/>
            </w:tabs>
            <w:rPr>
              <w:rFonts w:cs="Calibri"/>
              <w:b/>
              <w:sz w:val="24"/>
            </w:rPr>
          </w:pPr>
          <w:r w:rsidRPr="00B10816">
            <w:rPr>
              <w:sz w:val="16"/>
              <w:szCs w:val="16"/>
            </w:rPr>
            <w:t xml:space="preserve">Document: </w:t>
          </w:r>
          <w:r w:rsidR="00D31494" w:rsidRPr="00D31494">
            <w:rPr>
              <w:rFonts w:cs="Calibri"/>
              <w:sz w:val="16"/>
              <w:szCs w:val="16"/>
            </w:rPr>
            <w:t>FordMsg3CCBusHiSpd</w:t>
          </w:r>
          <w:r w:rsidR="0083504F">
            <w:rPr>
              <w:sz w:val="16"/>
              <w:szCs w:val="16"/>
            </w:rPr>
            <w:t>_MDD</w:t>
          </w:r>
        </w:p>
        <w:p w14:paraId="6870700B" w14:textId="77777777" w:rsidR="00F4318C" w:rsidRPr="00B10816" w:rsidRDefault="00F4318C" w:rsidP="00AC4CD8">
          <w:pPr>
            <w:pStyle w:val="Footer"/>
            <w:spacing w:after="0"/>
            <w:rPr>
              <w:sz w:val="16"/>
              <w:szCs w:val="16"/>
            </w:rPr>
          </w:pPr>
          <w:r>
            <w:rPr>
              <w:sz w:val="16"/>
              <w:szCs w:val="16"/>
            </w:rPr>
            <w:t>Template:</w:t>
          </w:r>
          <w:r w:rsidRPr="00B10816">
            <w:rPr>
              <w:sz w:val="16"/>
              <w:szCs w:val="16"/>
            </w:rPr>
            <w:t xml:space="preserve"> </w:t>
          </w:r>
          <w:r w:rsidR="001C04DC">
            <w:fldChar w:fldCharType="begin"/>
          </w:r>
          <w:r w:rsidR="001C04DC">
            <w:instrText xml:space="preserve"> DOCPROPERTY  "Template Version"  \* MERGEFORMAT </w:instrText>
          </w:r>
          <w:r w:rsidR="001C04DC">
            <w:fldChar w:fldCharType="separate"/>
          </w:r>
          <w:r w:rsidR="004B62E4">
            <w:rPr>
              <w:sz w:val="16"/>
              <w:szCs w:val="16"/>
            </w:rPr>
            <w:t>EA4 01.00.01</w:t>
          </w:r>
          <w:r w:rsidR="001C04DC">
            <w:rPr>
              <w:sz w:val="16"/>
              <w:szCs w:val="16"/>
            </w:rPr>
            <w:fldChar w:fldCharType="end"/>
          </w:r>
        </w:p>
      </w:tc>
      <w:tc>
        <w:tcPr>
          <w:tcW w:w="1667" w:type="pct"/>
          <w:vAlign w:val="center"/>
        </w:tcPr>
        <w:p w14:paraId="3C8746EA" w14:textId="1698B450" w:rsidR="00F4318C" w:rsidRDefault="001C04DC" w:rsidP="00B10816">
          <w:pPr>
            <w:pStyle w:val="Footer"/>
            <w:spacing w:after="0"/>
            <w:jc w:val="center"/>
            <w:rPr>
              <w:sz w:val="16"/>
              <w:szCs w:val="16"/>
            </w:rPr>
          </w:pPr>
          <w:r>
            <w:fldChar w:fldCharType="begin"/>
          </w:r>
          <w:r>
            <w:instrText xml:space="preserve"> DOCPROPERTY  "Release Date"  \* MERGEFORMAT </w:instrText>
          </w:r>
          <w:r>
            <w:fldChar w:fldCharType="separate"/>
          </w:r>
          <w:r w:rsidR="00D31494">
            <w:rPr>
              <w:sz w:val="16"/>
              <w:szCs w:val="16"/>
            </w:rPr>
            <w:t>20</w:t>
          </w:r>
          <w:r w:rsidR="00EC17F7">
            <w:rPr>
              <w:sz w:val="16"/>
              <w:szCs w:val="16"/>
            </w:rPr>
            <w:t>-Apr-</w:t>
          </w:r>
          <w:r w:rsidR="00281475">
            <w:rPr>
              <w:sz w:val="16"/>
              <w:szCs w:val="16"/>
            </w:rPr>
            <w:t>2018</w:t>
          </w:r>
          <w:r>
            <w:rPr>
              <w:sz w:val="16"/>
              <w:szCs w:val="16"/>
            </w:rPr>
            <w:fldChar w:fldCharType="end"/>
          </w:r>
        </w:p>
        <w:p w14:paraId="2CB84E95" w14:textId="77777777" w:rsidR="00F4318C" w:rsidRPr="00B10816" w:rsidRDefault="00F4318C"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14:paraId="35AB8039" w14:textId="77777777" w:rsidR="00F4318C" w:rsidRPr="00B10816" w:rsidRDefault="00F4318C" w:rsidP="00B10816">
              <w:pPr>
                <w:pStyle w:val="Footer"/>
                <w:spacing w:after="0"/>
                <w:jc w:val="right"/>
                <w:rPr>
                  <w:sz w:val="16"/>
                  <w:szCs w:val="16"/>
                </w:rPr>
              </w:pPr>
              <w:r>
                <w:rPr>
                  <w:sz w:val="16"/>
                  <w:szCs w:val="16"/>
                </w:rPr>
                <w:t>Module Design Document</w:t>
              </w:r>
            </w:p>
          </w:sdtContent>
        </w:sdt>
        <w:p w14:paraId="0F62D93C" w14:textId="77777777" w:rsidR="00F4318C" w:rsidRPr="00B10816" w:rsidRDefault="00F4318C" w:rsidP="00B10816">
          <w:pPr>
            <w:pStyle w:val="Footer"/>
            <w:spacing w:after="0"/>
            <w:jc w:val="right"/>
            <w:rPr>
              <w:sz w:val="16"/>
              <w:szCs w:val="16"/>
            </w:rPr>
          </w:pPr>
          <w:r w:rsidRPr="00B10816">
            <w:rPr>
              <w:sz w:val="16"/>
              <w:szCs w:val="16"/>
            </w:rPr>
            <w:t xml:space="preserve">Page </w:t>
          </w:r>
          <w:r w:rsidR="00E274A0" w:rsidRPr="00B10816">
            <w:rPr>
              <w:b/>
              <w:sz w:val="16"/>
              <w:szCs w:val="16"/>
            </w:rPr>
            <w:fldChar w:fldCharType="begin"/>
          </w:r>
          <w:r w:rsidRPr="00B10816">
            <w:rPr>
              <w:b/>
              <w:sz w:val="16"/>
              <w:szCs w:val="16"/>
            </w:rPr>
            <w:instrText xml:space="preserve"> PAGE  \* Arabic  \* MERGEFORMAT </w:instrText>
          </w:r>
          <w:r w:rsidR="00E274A0" w:rsidRPr="00B10816">
            <w:rPr>
              <w:b/>
              <w:sz w:val="16"/>
              <w:szCs w:val="16"/>
            </w:rPr>
            <w:fldChar w:fldCharType="separate"/>
          </w:r>
          <w:r w:rsidR="0088584B">
            <w:rPr>
              <w:b/>
              <w:noProof/>
              <w:sz w:val="16"/>
              <w:szCs w:val="16"/>
            </w:rPr>
            <w:t>9</w:t>
          </w:r>
          <w:r w:rsidR="00E274A0" w:rsidRPr="00B10816">
            <w:rPr>
              <w:b/>
              <w:sz w:val="16"/>
              <w:szCs w:val="16"/>
            </w:rPr>
            <w:fldChar w:fldCharType="end"/>
          </w:r>
          <w:r w:rsidRPr="00B10816">
            <w:rPr>
              <w:sz w:val="16"/>
              <w:szCs w:val="16"/>
            </w:rPr>
            <w:t xml:space="preserve"> of </w:t>
          </w:r>
          <w:r w:rsidR="001C04DC">
            <w:fldChar w:fldCharType="begin"/>
          </w:r>
          <w:r w:rsidR="001C04DC">
            <w:instrText xml:space="preserve"> NUMPAGES  \* Arabic  \* MERGEFORMAT </w:instrText>
          </w:r>
          <w:r w:rsidR="001C04DC">
            <w:fldChar w:fldCharType="separate"/>
          </w:r>
          <w:r w:rsidR="0088584B" w:rsidRPr="0088584B">
            <w:rPr>
              <w:b/>
              <w:noProof/>
              <w:sz w:val="16"/>
              <w:szCs w:val="16"/>
            </w:rPr>
            <w:t>13</w:t>
          </w:r>
          <w:r w:rsidR="001C04DC">
            <w:rPr>
              <w:b/>
              <w:noProof/>
              <w:sz w:val="16"/>
              <w:szCs w:val="16"/>
            </w:rPr>
            <w:fldChar w:fldCharType="end"/>
          </w:r>
        </w:p>
      </w:tc>
    </w:tr>
  </w:tbl>
  <w:p w14:paraId="2220E54F" w14:textId="77777777" w:rsidR="00F4318C" w:rsidRPr="00B10816" w:rsidRDefault="00F4318C"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A76DD4" w14:textId="77777777" w:rsidR="001C04DC" w:rsidRDefault="001C04DC">
      <w:r>
        <w:separator/>
      </w:r>
    </w:p>
  </w:footnote>
  <w:footnote w:type="continuationSeparator" w:id="0">
    <w:p w14:paraId="15FB92CC" w14:textId="77777777" w:rsidR="001C04DC" w:rsidRDefault="001C04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F4318C" w:rsidRPr="008969C4" w14:paraId="00634563" w14:textId="77777777" w:rsidTr="00866672">
      <w:trPr>
        <w:trHeight w:val="438"/>
      </w:trPr>
      <w:tc>
        <w:tcPr>
          <w:tcW w:w="1443" w:type="pct"/>
        </w:tcPr>
        <w:p w14:paraId="2A305042" w14:textId="77777777" w:rsidR="00F4318C" w:rsidRPr="008969C4" w:rsidRDefault="00F4318C" w:rsidP="00B10816">
          <w:pPr>
            <w:pStyle w:val="Header"/>
            <w:spacing w:after="0"/>
          </w:pPr>
          <w:r w:rsidRPr="008969C4">
            <w:rPr>
              <w:noProof/>
              <w:lang w:val="en-GB" w:eastAsia="en-GB" w:bidi="ar-SA"/>
            </w:rPr>
            <w:drawing>
              <wp:inline distT="0" distB="0" distL="0" distR="0" wp14:anchorId="6A96E3BD" wp14:editId="39ABC298">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14:paraId="1A83BADD" w14:textId="77777777" w:rsidR="00F4318C" w:rsidRPr="00891F29" w:rsidRDefault="00F4318C" w:rsidP="00B10816">
          <w:pPr>
            <w:pStyle w:val="Header"/>
            <w:spacing w:after="0"/>
            <w:jc w:val="right"/>
            <w:rPr>
              <w:sz w:val="16"/>
              <w:szCs w:val="20"/>
            </w:rPr>
          </w:pPr>
          <w:r w:rsidRPr="00891F29">
            <w:rPr>
              <w:sz w:val="16"/>
              <w:szCs w:val="20"/>
            </w:rPr>
            <w:t>Nexteer Automotive Confidential Proprietary Information</w:t>
          </w:r>
        </w:p>
        <w:p w14:paraId="4AA45D51" w14:textId="77777777" w:rsidR="00F4318C" w:rsidRDefault="00F4318C" w:rsidP="00B10816">
          <w:pPr>
            <w:pStyle w:val="Header"/>
            <w:spacing w:after="0"/>
            <w:jc w:val="right"/>
            <w:rPr>
              <w:sz w:val="16"/>
              <w:szCs w:val="20"/>
            </w:rPr>
          </w:pPr>
          <w:r w:rsidRPr="00891F29">
            <w:rPr>
              <w:sz w:val="16"/>
              <w:szCs w:val="20"/>
            </w:rPr>
            <w:t>Do Not Copy/Distribute Without Prior Permission</w:t>
          </w:r>
        </w:p>
        <w:p w14:paraId="1E9CCCA3" w14:textId="77777777" w:rsidR="00F4318C" w:rsidRPr="008969C4" w:rsidRDefault="00F4318C" w:rsidP="00B10816">
          <w:pPr>
            <w:pStyle w:val="Header"/>
            <w:spacing w:after="0"/>
            <w:jc w:val="right"/>
            <w:rPr>
              <w:szCs w:val="20"/>
            </w:rPr>
          </w:pPr>
          <w:r w:rsidRPr="000B0DB8">
            <w:rPr>
              <w:sz w:val="16"/>
              <w:szCs w:val="20"/>
            </w:rPr>
            <w:t>This Document Is Uncontrolled When Printed – Verify Version Before Use</w:t>
          </w:r>
        </w:p>
      </w:tc>
    </w:tr>
  </w:tbl>
  <w:p w14:paraId="7B6994F8" w14:textId="77777777" w:rsidR="00F4318C" w:rsidRDefault="00F4318C">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9BF0B50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6DDF5FA0"/>
    <w:multiLevelType w:val="hybridMultilevel"/>
    <w:tmpl w:val="6B24B6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99355E"/>
    <w:multiLevelType w:val="hybridMultilevel"/>
    <w:tmpl w:val="230E4388"/>
    <w:lvl w:ilvl="0" w:tplc="87D80D3A">
      <w:start w:val="1"/>
      <w:numFmt w:val="upperLetter"/>
      <w:pStyle w:val="Heading1A"/>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6"/>
  </w:num>
  <w:num w:numId="23">
    <w:abstractNumId w:val="15"/>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26C0"/>
    <w:rsid w:val="000028C0"/>
    <w:rsid w:val="000040A2"/>
    <w:rsid w:val="00007440"/>
    <w:rsid w:val="00007584"/>
    <w:rsid w:val="00010BFD"/>
    <w:rsid w:val="00015232"/>
    <w:rsid w:val="000201AB"/>
    <w:rsid w:val="00030567"/>
    <w:rsid w:val="00030607"/>
    <w:rsid w:val="000318E7"/>
    <w:rsid w:val="0004234C"/>
    <w:rsid w:val="00044F16"/>
    <w:rsid w:val="000515DF"/>
    <w:rsid w:val="000558D3"/>
    <w:rsid w:val="00056FF8"/>
    <w:rsid w:val="000573ED"/>
    <w:rsid w:val="00057E0F"/>
    <w:rsid w:val="0006097C"/>
    <w:rsid w:val="00063A7A"/>
    <w:rsid w:val="0006733C"/>
    <w:rsid w:val="000718C3"/>
    <w:rsid w:val="00072816"/>
    <w:rsid w:val="00076DD2"/>
    <w:rsid w:val="00080ED8"/>
    <w:rsid w:val="00096B85"/>
    <w:rsid w:val="000A11FE"/>
    <w:rsid w:val="000A3A3E"/>
    <w:rsid w:val="000A5FB2"/>
    <w:rsid w:val="000B01C4"/>
    <w:rsid w:val="000B0DB8"/>
    <w:rsid w:val="000B37D5"/>
    <w:rsid w:val="000B5C1E"/>
    <w:rsid w:val="000B6648"/>
    <w:rsid w:val="000E0B71"/>
    <w:rsid w:val="000E102A"/>
    <w:rsid w:val="000E3512"/>
    <w:rsid w:val="000E548A"/>
    <w:rsid w:val="000E646E"/>
    <w:rsid w:val="00101127"/>
    <w:rsid w:val="00102C25"/>
    <w:rsid w:val="00103D59"/>
    <w:rsid w:val="00105535"/>
    <w:rsid w:val="00105C99"/>
    <w:rsid w:val="001063C7"/>
    <w:rsid w:val="00107593"/>
    <w:rsid w:val="00112E4C"/>
    <w:rsid w:val="00113021"/>
    <w:rsid w:val="00114319"/>
    <w:rsid w:val="00114979"/>
    <w:rsid w:val="001161D2"/>
    <w:rsid w:val="00126660"/>
    <w:rsid w:val="001278D4"/>
    <w:rsid w:val="00133350"/>
    <w:rsid w:val="00135743"/>
    <w:rsid w:val="001449F2"/>
    <w:rsid w:val="00144BD1"/>
    <w:rsid w:val="00145E51"/>
    <w:rsid w:val="00147F5F"/>
    <w:rsid w:val="00152830"/>
    <w:rsid w:val="00180DD1"/>
    <w:rsid w:val="00181748"/>
    <w:rsid w:val="001833C5"/>
    <w:rsid w:val="00186C07"/>
    <w:rsid w:val="00194117"/>
    <w:rsid w:val="00196283"/>
    <w:rsid w:val="001A069D"/>
    <w:rsid w:val="001A6A75"/>
    <w:rsid w:val="001B11CC"/>
    <w:rsid w:val="001B1516"/>
    <w:rsid w:val="001B15E2"/>
    <w:rsid w:val="001B4CA5"/>
    <w:rsid w:val="001B716A"/>
    <w:rsid w:val="001C04DC"/>
    <w:rsid w:val="001C30EF"/>
    <w:rsid w:val="001C3CBB"/>
    <w:rsid w:val="001D2F1D"/>
    <w:rsid w:val="001D5B7F"/>
    <w:rsid w:val="001D6053"/>
    <w:rsid w:val="001D7776"/>
    <w:rsid w:val="001E4877"/>
    <w:rsid w:val="001F0A02"/>
    <w:rsid w:val="001F7A45"/>
    <w:rsid w:val="00203950"/>
    <w:rsid w:val="00206564"/>
    <w:rsid w:val="0020703E"/>
    <w:rsid w:val="00210877"/>
    <w:rsid w:val="00210A18"/>
    <w:rsid w:val="00213F47"/>
    <w:rsid w:val="00216E0A"/>
    <w:rsid w:val="00217199"/>
    <w:rsid w:val="002231D9"/>
    <w:rsid w:val="00223C35"/>
    <w:rsid w:val="0022572C"/>
    <w:rsid w:val="00226086"/>
    <w:rsid w:val="0023054C"/>
    <w:rsid w:val="00232E9E"/>
    <w:rsid w:val="002366F0"/>
    <w:rsid w:val="00237876"/>
    <w:rsid w:val="00237D6A"/>
    <w:rsid w:val="00240F33"/>
    <w:rsid w:val="00241551"/>
    <w:rsid w:val="00246432"/>
    <w:rsid w:val="00246474"/>
    <w:rsid w:val="00246930"/>
    <w:rsid w:val="0025029E"/>
    <w:rsid w:val="002518E0"/>
    <w:rsid w:val="00252485"/>
    <w:rsid w:val="0025340D"/>
    <w:rsid w:val="002540D9"/>
    <w:rsid w:val="00256656"/>
    <w:rsid w:val="00256CCC"/>
    <w:rsid w:val="00256D7F"/>
    <w:rsid w:val="00256ED7"/>
    <w:rsid w:val="00260133"/>
    <w:rsid w:val="00273A0B"/>
    <w:rsid w:val="00274935"/>
    <w:rsid w:val="00274FE6"/>
    <w:rsid w:val="00276E6F"/>
    <w:rsid w:val="00281475"/>
    <w:rsid w:val="0028357E"/>
    <w:rsid w:val="00285E4D"/>
    <w:rsid w:val="002905EB"/>
    <w:rsid w:val="0029369E"/>
    <w:rsid w:val="00294F71"/>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52C8"/>
    <w:rsid w:val="002E7E59"/>
    <w:rsid w:val="002F02A6"/>
    <w:rsid w:val="003079F5"/>
    <w:rsid w:val="00307A0F"/>
    <w:rsid w:val="00312179"/>
    <w:rsid w:val="003129E3"/>
    <w:rsid w:val="00313769"/>
    <w:rsid w:val="00314939"/>
    <w:rsid w:val="00321057"/>
    <w:rsid w:val="003267EF"/>
    <w:rsid w:val="00326A13"/>
    <w:rsid w:val="00327A5B"/>
    <w:rsid w:val="00330ED1"/>
    <w:rsid w:val="003313B5"/>
    <w:rsid w:val="003337BE"/>
    <w:rsid w:val="003367B8"/>
    <w:rsid w:val="0034184E"/>
    <w:rsid w:val="00341ED6"/>
    <w:rsid w:val="00347652"/>
    <w:rsid w:val="00352952"/>
    <w:rsid w:val="00356EC8"/>
    <w:rsid w:val="00361921"/>
    <w:rsid w:val="00362B86"/>
    <w:rsid w:val="00362CE5"/>
    <w:rsid w:val="00364BF7"/>
    <w:rsid w:val="00364F00"/>
    <w:rsid w:val="00383598"/>
    <w:rsid w:val="003849A4"/>
    <w:rsid w:val="00385119"/>
    <w:rsid w:val="00387BF4"/>
    <w:rsid w:val="00392E2A"/>
    <w:rsid w:val="00393DBF"/>
    <w:rsid w:val="003A44A0"/>
    <w:rsid w:val="003A5B2A"/>
    <w:rsid w:val="003B197F"/>
    <w:rsid w:val="003B4A55"/>
    <w:rsid w:val="003C4CEB"/>
    <w:rsid w:val="003D456D"/>
    <w:rsid w:val="003D7FF8"/>
    <w:rsid w:val="003F18D9"/>
    <w:rsid w:val="003F3205"/>
    <w:rsid w:val="004029F0"/>
    <w:rsid w:val="00405E64"/>
    <w:rsid w:val="00410E30"/>
    <w:rsid w:val="00412B16"/>
    <w:rsid w:val="004147D1"/>
    <w:rsid w:val="00431255"/>
    <w:rsid w:val="00433C91"/>
    <w:rsid w:val="00436391"/>
    <w:rsid w:val="00436F3E"/>
    <w:rsid w:val="0043710A"/>
    <w:rsid w:val="004377FE"/>
    <w:rsid w:val="00444F99"/>
    <w:rsid w:val="00446FCD"/>
    <w:rsid w:val="004479A4"/>
    <w:rsid w:val="004526E6"/>
    <w:rsid w:val="004538E2"/>
    <w:rsid w:val="00453CBC"/>
    <w:rsid w:val="00460D68"/>
    <w:rsid w:val="004610FA"/>
    <w:rsid w:val="00462B18"/>
    <w:rsid w:val="00462D3A"/>
    <w:rsid w:val="00467ABE"/>
    <w:rsid w:val="00467BB2"/>
    <w:rsid w:val="00470AEF"/>
    <w:rsid w:val="00473DCC"/>
    <w:rsid w:val="00480A9D"/>
    <w:rsid w:val="00482BAD"/>
    <w:rsid w:val="004863BF"/>
    <w:rsid w:val="004907B4"/>
    <w:rsid w:val="00490FDA"/>
    <w:rsid w:val="00492590"/>
    <w:rsid w:val="00496E46"/>
    <w:rsid w:val="00496E7C"/>
    <w:rsid w:val="00497491"/>
    <w:rsid w:val="004979DB"/>
    <w:rsid w:val="004A0EA5"/>
    <w:rsid w:val="004A0FFF"/>
    <w:rsid w:val="004A3AD6"/>
    <w:rsid w:val="004B62E4"/>
    <w:rsid w:val="004C03D5"/>
    <w:rsid w:val="004C1331"/>
    <w:rsid w:val="004D0FAD"/>
    <w:rsid w:val="004D5D37"/>
    <w:rsid w:val="004E39D0"/>
    <w:rsid w:val="004E64BE"/>
    <w:rsid w:val="004F3C64"/>
    <w:rsid w:val="004F4759"/>
    <w:rsid w:val="004F6C01"/>
    <w:rsid w:val="00507960"/>
    <w:rsid w:val="00510DB3"/>
    <w:rsid w:val="00512E36"/>
    <w:rsid w:val="00514FCB"/>
    <w:rsid w:val="005200B6"/>
    <w:rsid w:val="005251BC"/>
    <w:rsid w:val="00527EC6"/>
    <w:rsid w:val="00531B8C"/>
    <w:rsid w:val="0053510E"/>
    <w:rsid w:val="005366FA"/>
    <w:rsid w:val="00540080"/>
    <w:rsid w:val="00540486"/>
    <w:rsid w:val="00540749"/>
    <w:rsid w:val="00541D9D"/>
    <w:rsid w:val="00541E2D"/>
    <w:rsid w:val="00543FBA"/>
    <w:rsid w:val="0054769F"/>
    <w:rsid w:val="00551E95"/>
    <w:rsid w:val="00553CD9"/>
    <w:rsid w:val="00580C6B"/>
    <w:rsid w:val="00585674"/>
    <w:rsid w:val="0058629C"/>
    <w:rsid w:val="00591CEF"/>
    <w:rsid w:val="00592519"/>
    <w:rsid w:val="005955D1"/>
    <w:rsid w:val="005A1C6A"/>
    <w:rsid w:val="005A3EDE"/>
    <w:rsid w:val="005A77EF"/>
    <w:rsid w:val="005B3586"/>
    <w:rsid w:val="005B3DFB"/>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654F"/>
    <w:rsid w:val="006171B3"/>
    <w:rsid w:val="006224AE"/>
    <w:rsid w:val="006230DC"/>
    <w:rsid w:val="00633FE1"/>
    <w:rsid w:val="00635297"/>
    <w:rsid w:val="006374FA"/>
    <w:rsid w:val="0064392E"/>
    <w:rsid w:val="0064439D"/>
    <w:rsid w:val="00646455"/>
    <w:rsid w:val="00660449"/>
    <w:rsid w:val="00665E4E"/>
    <w:rsid w:val="00667AE7"/>
    <w:rsid w:val="00673A6E"/>
    <w:rsid w:val="0067654E"/>
    <w:rsid w:val="006811FF"/>
    <w:rsid w:val="00681E5A"/>
    <w:rsid w:val="00683D45"/>
    <w:rsid w:val="006845E9"/>
    <w:rsid w:val="006855A0"/>
    <w:rsid w:val="00686ED4"/>
    <w:rsid w:val="0069657C"/>
    <w:rsid w:val="006975B3"/>
    <w:rsid w:val="006A24A2"/>
    <w:rsid w:val="006A61EA"/>
    <w:rsid w:val="006A7C28"/>
    <w:rsid w:val="006B362E"/>
    <w:rsid w:val="006B3B66"/>
    <w:rsid w:val="006B5229"/>
    <w:rsid w:val="006B5F56"/>
    <w:rsid w:val="006C12CB"/>
    <w:rsid w:val="006C2D7D"/>
    <w:rsid w:val="006D634C"/>
    <w:rsid w:val="006E1C97"/>
    <w:rsid w:val="006E7319"/>
    <w:rsid w:val="006F2855"/>
    <w:rsid w:val="006F3CF4"/>
    <w:rsid w:val="00702C1E"/>
    <w:rsid w:val="0070784A"/>
    <w:rsid w:val="00707BA6"/>
    <w:rsid w:val="00715441"/>
    <w:rsid w:val="007219DD"/>
    <w:rsid w:val="00722EA8"/>
    <w:rsid w:val="00725671"/>
    <w:rsid w:val="00727610"/>
    <w:rsid w:val="00737A19"/>
    <w:rsid w:val="007501B9"/>
    <w:rsid w:val="00751171"/>
    <w:rsid w:val="00751961"/>
    <w:rsid w:val="0075240D"/>
    <w:rsid w:val="0075721A"/>
    <w:rsid w:val="00764584"/>
    <w:rsid w:val="00765195"/>
    <w:rsid w:val="00767585"/>
    <w:rsid w:val="00770295"/>
    <w:rsid w:val="007737F8"/>
    <w:rsid w:val="00773CA8"/>
    <w:rsid w:val="00775C40"/>
    <w:rsid w:val="00777D7B"/>
    <w:rsid w:val="00784FF5"/>
    <w:rsid w:val="00786BDF"/>
    <w:rsid w:val="007A2CEC"/>
    <w:rsid w:val="007A3BEB"/>
    <w:rsid w:val="007A3D19"/>
    <w:rsid w:val="007B055D"/>
    <w:rsid w:val="007B42E1"/>
    <w:rsid w:val="007B71B8"/>
    <w:rsid w:val="007C0067"/>
    <w:rsid w:val="007C3A2E"/>
    <w:rsid w:val="007C4A1B"/>
    <w:rsid w:val="007C4B48"/>
    <w:rsid w:val="007D1A54"/>
    <w:rsid w:val="007D326F"/>
    <w:rsid w:val="007D3C7E"/>
    <w:rsid w:val="007D3DAC"/>
    <w:rsid w:val="007E00D7"/>
    <w:rsid w:val="007E0373"/>
    <w:rsid w:val="007E0F88"/>
    <w:rsid w:val="007E1C02"/>
    <w:rsid w:val="007E1ED8"/>
    <w:rsid w:val="007E4EF4"/>
    <w:rsid w:val="007E625F"/>
    <w:rsid w:val="007E6421"/>
    <w:rsid w:val="007E6CB2"/>
    <w:rsid w:val="007E72B6"/>
    <w:rsid w:val="007F746C"/>
    <w:rsid w:val="008068A5"/>
    <w:rsid w:val="008119C7"/>
    <w:rsid w:val="00820AE5"/>
    <w:rsid w:val="00823A26"/>
    <w:rsid w:val="0082456E"/>
    <w:rsid w:val="0082534B"/>
    <w:rsid w:val="00826B9B"/>
    <w:rsid w:val="00832905"/>
    <w:rsid w:val="0083504F"/>
    <w:rsid w:val="00836552"/>
    <w:rsid w:val="0084459F"/>
    <w:rsid w:val="00844644"/>
    <w:rsid w:val="00847EDF"/>
    <w:rsid w:val="008559DC"/>
    <w:rsid w:val="00862735"/>
    <w:rsid w:val="00865ACA"/>
    <w:rsid w:val="00866672"/>
    <w:rsid w:val="00866C6E"/>
    <w:rsid w:val="00871C89"/>
    <w:rsid w:val="008721B1"/>
    <w:rsid w:val="008721C3"/>
    <w:rsid w:val="00873A7D"/>
    <w:rsid w:val="00876600"/>
    <w:rsid w:val="00881135"/>
    <w:rsid w:val="00881279"/>
    <w:rsid w:val="0088584B"/>
    <w:rsid w:val="00891F29"/>
    <w:rsid w:val="008943A3"/>
    <w:rsid w:val="008949DA"/>
    <w:rsid w:val="00895757"/>
    <w:rsid w:val="008969C4"/>
    <w:rsid w:val="00897591"/>
    <w:rsid w:val="008A0BF7"/>
    <w:rsid w:val="008A1CA9"/>
    <w:rsid w:val="008A3325"/>
    <w:rsid w:val="008A3DEA"/>
    <w:rsid w:val="008B2721"/>
    <w:rsid w:val="008B2A08"/>
    <w:rsid w:val="008C31B1"/>
    <w:rsid w:val="008C4FBE"/>
    <w:rsid w:val="008C6874"/>
    <w:rsid w:val="008D1A6A"/>
    <w:rsid w:val="008D3DCA"/>
    <w:rsid w:val="008D69B7"/>
    <w:rsid w:val="008F096F"/>
    <w:rsid w:val="008F09CA"/>
    <w:rsid w:val="008F11FD"/>
    <w:rsid w:val="008F1C9A"/>
    <w:rsid w:val="008F38B3"/>
    <w:rsid w:val="008F402B"/>
    <w:rsid w:val="008F4A9B"/>
    <w:rsid w:val="008F7506"/>
    <w:rsid w:val="009017D0"/>
    <w:rsid w:val="009026C0"/>
    <w:rsid w:val="00905396"/>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078D"/>
    <w:rsid w:val="00957855"/>
    <w:rsid w:val="009608D2"/>
    <w:rsid w:val="00964105"/>
    <w:rsid w:val="009643A3"/>
    <w:rsid w:val="00965525"/>
    <w:rsid w:val="00970AE7"/>
    <w:rsid w:val="00970DBB"/>
    <w:rsid w:val="0097381A"/>
    <w:rsid w:val="0097528C"/>
    <w:rsid w:val="009839AF"/>
    <w:rsid w:val="009877AA"/>
    <w:rsid w:val="00992EB9"/>
    <w:rsid w:val="009B0C02"/>
    <w:rsid w:val="009B754B"/>
    <w:rsid w:val="009C12E2"/>
    <w:rsid w:val="009C5122"/>
    <w:rsid w:val="009C5629"/>
    <w:rsid w:val="009C5E90"/>
    <w:rsid w:val="009C7019"/>
    <w:rsid w:val="009C71A3"/>
    <w:rsid w:val="009C7F7D"/>
    <w:rsid w:val="009D1773"/>
    <w:rsid w:val="009D493A"/>
    <w:rsid w:val="009E0395"/>
    <w:rsid w:val="009E371E"/>
    <w:rsid w:val="009E6A87"/>
    <w:rsid w:val="009F165C"/>
    <w:rsid w:val="009F301E"/>
    <w:rsid w:val="009F3119"/>
    <w:rsid w:val="00A049EB"/>
    <w:rsid w:val="00A05B7E"/>
    <w:rsid w:val="00A158C7"/>
    <w:rsid w:val="00A24AAD"/>
    <w:rsid w:val="00A25B61"/>
    <w:rsid w:val="00A365F0"/>
    <w:rsid w:val="00A37CF6"/>
    <w:rsid w:val="00A37E34"/>
    <w:rsid w:val="00A639FF"/>
    <w:rsid w:val="00A6463B"/>
    <w:rsid w:val="00A64B48"/>
    <w:rsid w:val="00A656E4"/>
    <w:rsid w:val="00A71A73"/>
    <w:rsid w:val="00A72ADF"/>
    <w:rsid w:val="00A75159"/>
    <w:rsid w:val="00A75452"/>
    <w:rsid w:val="00A75A5F"/>
    <w:rsid w:val="00A75E64"/>
    <w:rsid w:val="00A85DD5"/>
    <w:rsid w:val="00A90F28"/>
    <w:rsid w:val="00A92C39"/>
    <w:rsid w:val="00A92EE5"/>
    <w:rsid w:val="00AA2199"/>
    <w:rsid w:val="00AA3A38"/>
    <w:rsid w:val="00AA61A8"/>
    <w:rsid w:val="00AB1565"/>
    <w:rsid w:val="00AB200C"/>
    <w:rsid w:val="00AB2785"/>
    <w:rsid w:val="00AB459F"/>
    <w:rsid w:val="00AC1BE0"/>
    <w:rsid w:val="00AC40DF"/>
    <w:rsid w:val="00AC45E6"/>
    <w:rsid w:val="00AC4A58"/>
    <w:rsid w:val="00AC4CD8"/>
    <w:rsid w:val="00AC6E5E"/>
    <w:rsid w:val="00AD135E"/>
    <w:rsid w:val="00AD1F0E"/>
    <w:rsid w:val="00AD3866"/>
    <w:rsid w:val="00AD3DBF"/>
    <w:rsid w:val="00AE0435"/>
    <w:rsid w:val="00AE0DCB"/>
    <w:rsid w:val="00AE28D6"/>
    <w:rsid w:val="00AE41D4"/>
    <w:rsid w:val="00AE55D3"/>
    <w:rsid w:val="00AE5C76"/>
    <w:rsid w:val="00AE730D"/>
    <w:rsid w:val="00AF6D2A"/>
    <w:rsid w:val="00AF7DDD"/>
    <w:rsid w:val="00B0024F"/>
    <w:rsid w:val="00B04A06"/>
    <w:rsid w:val="00B10816"/>
    <w:rsid w:val="00B11BE8"/>
    <w:rsid w:val="00B1469A"/>
    <w:rsid w:val="00B154E6"/>
    <w:rsid w:val="00B21802"/>
    <w:rsid w:val="00B25D10"/>
    <w:rsid w:val="00B35242"/>
    <w:rsid w:val="00B35F84"/>
    <w:rsid w:val="00B372BB"/>
    <w:rsid w:val="00B42A38"/>
    <w:rsid w:val="00B52330"/>
    <w:rsid w:val="00B557BA"/>
    <w:rsid w:val="00B5628C"/>
    <w:rsid w:val="00B629B6"/>
    <w:rsid w:val="00B647EA"/>
    <w:rsid w:val="00B72FDD"/>
    <w:rsid w:val="00B758D2"/>
    <w:rsid w:val="00B81B39"/>
    <w:rsid w:val="00B81C1B"/>
    <w:rsid w:val="00B83789"/>
    <w:rsid w:val="00B85D5F"/>
    <w:rsid w:val="00B92F19"/>
    <w:rsid w:val="00B955D1"/>
    <w:rsid w:val="00B9722C"/>
    <w:rsid w:val="00BA089B"/>
    <w:rsid w:val="00BA0D62"/>
    <w:rsid w:val="00BA3763"/>
    <w:rsid w:val="00BA5041"/>
    <w:rsid w:val="00BA7BCD"/>
    <w:rsid w:val="00BB166E"/>
    <w:rsid w:val="00BB411E"/>
    <w:rsid w:val="00BB4210"/>
    <w:rsid w:val="00BC45C7"/>
    <w:rsid w:val="00BC5178"/>
    <w:rsid w:val="00BC6B0F"/>
    <w:rsid w:val="00BD17E2"/>
    <w:rsid w:val="00BD2498"/>
    <w:rsid w:val="00BD29F5"/>
    <w:rsid w:val="00BD7322"/>
    <w:rsid w:val="00BE7F06"/>
    <w:rsid w:val="00BF2215"/>
    <w:rsid w:val="00BF5242"/>
    <w:rsid w:val="00C0097F"/>
    <w:rsid w:val="00C0276C"/>
    <w:rsid w:val="00C04F32"/>
    <w:rsid w:val="00C145F2"/>
    <w:rsid w:val="00C2293C"/>
    <w:rsid w:val="00C22A00"/>
    <w:rsid w:val="00C2356B"/>
    <w:rsid w:val="00C2380C"/>
    <w:rsid w:val="00C32376"/>
    <w:rsid w:val="00C36CC4"/>
    <w:rsid w:val="00C373E0"/>
    <w:rsid w:val="00C375E8"/>
    <w:rsid w:val="00C52D72"/>
    <w:rsid w:val="00C53F02"/>
    <w:rsid w:val="00C54CBD"/>
    <w:rsid w:val="00C6211B"/>
    <w:rsid w:val="00C62193"/>
    <w:rsid w:val="00C642B0"/>
    <w:rsid w:val="00C64761"/>
    <w:rsid w:val="00C70668"/>
    <w:rsid w:val="00C71EF8"/>
    <w:rsid w:val="00C728E9"/>
    <w:rsid w:val="00C7430F"/>
    <w:rsid w:val="00C74FE6"/>
    <w:rsid w:val="00C77D0E"/>
    <w:rsid w:val="00C8041D"/>
    <w:rsid w:val="00C845F5"/>
    <w:rsid w:val="00C93030"/>
    <w:rsid w:val="00C94345"/>
    <w:rsid w:val="00CA5A53"/>
    <w:rsid w:val="00CA5BBE"/>
    <w:rsid w:val="00CA6642"/>
    <w:rsid w:val="00CB03C3"/>
    <w:rsid w:val="00CB0B31"/>
    <w:rsid w:val="00CB724F"/>
    <w:rsid w:val="00CC44B7"/>
    <w:rsid w:val="00CC6EFC"/>
    <w:rsid w:val="00CE1AE1"/>
    <w:rsid w:val="00CE7576"/>
    <w:rsid w:val="00CF089D"/>
    <w:rsid w:val="00CF0E43"/>
    <w:rsid w:val="00CF107F"/>
    <w:rsid w:val="00CF2A9A"/>
    <w:rsid w:val="00CF5BE3"/>
    <w:rsid w:val="00D00A39"/>
    <w:rsid w:val="00D16229"/>
    <w:rsid w:val="00D16E1D"/>
    <w:rsid w:val="00D229A6"/>
    <w:rsid w:val="00D23CB7"/>
    <w:rsid w:val="00D26802"/>
    <w:rsid w:val="00D30924"/>
    <w:rsid w:val="00D31494"/>
    <w:rsid w:val="00D4065B"/>
    <w:rsid w:val="00D42EF2"/>
    <w:rsid w:val="00D443E7"/>
    <w:rsid w:val="00D51275"/>
    <w:rsid w:val="00D51AB5"/>
    <w:rsid w:val="00D54B3E"/>
    <w:rsid w:val="00D57071"/>
    <w:rsid w:val="00D57F9F"/>
    <w:rsid w:val="00D60445"/>
    <w:rsid w:val="00D61FFE"/>
    <w:rsid w:val="00D70B1D"/>
    <w:rsid w:val="00D75034"/>
    <w:rsid w:val="00D757BC"/>
    <w:rsid w:val="00D762B8"/>
    <w:rsid w:val="00D775AC"/>
    <w:rsid w:val="00D77952"/>
    <w:rsid w:val="00D82135"/>
    <w:rsid w:val="00D8298E"/>
    <w:rsid w:val="00DA5C5C"/>
    <w:rsid w:val="00DB0311"/>
    <w:rsid w:val="00DB1985"/>
    <w:rsid w:val="00DB213C"/>
    <w:rsid w:val="00DB3C1D"/>
    <w:rsid w:val="00DB4465"/>
    <w:rsid w:val="00DC0959"/>
    <w:rsid w:val="00DC4423"/>
    <w:rsid w:val="00DC598C"/>
    <w:rsid w:val="00DD3B65"/>
    <w:rsid w:val="00DE23CE"/>
    <w:rsid w:val="00DE2FDE"/>
    <w:rsid w:val="00DE3D65"/>
    <w:rsid w:val="00DF0207"/>
    <w:rsid w:val="00DF4415"/>
    <w:rsid w:val="00E020FC"/>
    <w:rsid w:val="00E03151"/>
    <w:rsid w:val="00E044C8"/>
    <w:rsid w:val="00E16D14"/>
    <w:rsid w:val="00E176AB"/>
    <w:rsid w:val="00E2284F"/>
    <w:rsid w:val="00E23E66"/>
    <w:rsid w:val="00E26CE9"/>
    <w:rsid w:val="00E274A0"/>
    <w:rsid w:val="00E31758"/>
    <w:rsid w:val="00E31AE9"/>
    <w:rsid w:val="00E3395D"/>
    <w:rsid w:val="00E35A9F"/>
    <w:rsid w:val="00E3609B"/>
    <w:rsid w:val="00E36420"/>
    <w:rsid w:val="00E46EBF"/>
    <w:rsid w:val="00E51408"/>
    <w:rsid w:val="00E52161"/>
    <w:rsid w:val="00E61FD9"/>
    <w:rsid w:val="00E652FA"/>
    <w:rsid w:val="00E6550B"/>
    <w:rsid w:val="00E81B99"/>
    <w:rsid w:val="00E9004B"/>
    <w:rsid w:val="00E91161"/>
    <w:rsid w:val="00E96B62"/>
    <w:rsid w:val="00EB1228"/>
    <w:rsid w:val="00EB2C9A"/>
    <w:rsid w:val="00EB3CD3"/>
    <w:rsid w:val="00EC17F7"/>
    <w:rsid w:val="00ED38D6"/>
    <w:rsid w:val="00ED3D2B"/>
    <w:rsid w:val="00EE263E"/>
    <w:rsid w:val="00EE26AB"/>
    <w:rsid w:val="00EE3BBC"/>
    <w:rsid w:val="00EE3CA3"/>
    <w:rsid w:val="00EF190F"/>
    <w:rsid w:val="00F1257A"/>
    <w:rsid w:val="00F21A35"/>
    <w:rsid w:val="00F279CA"/>
    <w:rsid w:val="00F33BD1"/>
    <w:rsid w:val="00F36568"/>
    <w:rsid w:val="00F36729"/>
    <w:rsid w:val="00F36CC2"/>
    <w:rsid w:val="00F417BB"/>
    <w:rsid w:val="00F4239D"/>
    <w:rsid w:val="00F4318C"/>
    <w:rsid w:val="00F43F8E"/>
    <w:rsid w:val="00F51C8D"/>
    <w:rsid w:val="00F527E9"/>
    <w:rsid w:val="00F53E1A"/>
    <w:rsid w:val="00F56F9A"/>
    <w:rsid w:val="00F602B0"/>
    <w:rsid w:val="00F6125B"/>
    <w:rsid w:val="00F6485D"/>
    <w:rsid w:val="00F651F5"/>
    <w:rsid w:val="00F727CE"/>
    <w:rsid w:val="00F737FE"/>
    <w:rsid w:val="00F803EF"/>
    <w:rsid w:val="00F90FCC"/>
    <w:rsid w:val="00F91518"/>
    <w:rsid w:val="00F95422"/>
    <w:rsid w:val="00F95E33"/>
    <w:rsid w:val="00FB1048"/>
    <w:rsid w:val="00FB39DC"/>
    <w:rsid w:val="00FC02CC"/>
    <w:rsid w:val="00FC45EA"/>
    <w:rsid w:val="00FC5A02"/>
    <w:rsid w:val="00FD293C"/>
    <w:rsid w:val="00FD60F0"/>
    <w:rsid w:val="00FE5DF5"/>
    <w:rsid w:val="00FF0123"/>
    <w:rsid w:val="00FF095A"/>
    <w:rsid w:val="00FF0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F31500"/>
  <w15:docId w15:val="{F33BA53F-4C70-42F2-8AF2-D6DC46C3C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link w:val="Heading1Char"/>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F527E9"/>
    <w:pPr>
      <w:numPr>
        <w:ilvl w:val="2"/>
      </w:numPr>
      <w:tabs>
        <w:tab w:val="left" w:pos="864"/>
      </w:tabs>
      <w:ind w:left="567"/>
      <w:outlineLvl w:val="2"/>
    </w:pPr>
    <w:rPr>
      <w:rFonts w:ascii="Calibri" w:hAnsi="Calibri"/>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rsid w:val="00BB411E"/>
    <w:pPr>
      <w:ind w:left="200" w:hanging="200"/>
    </w:pPr>
  </w:style>
  <w:style w:type="paragraph" w:styleId="Index2">
    <w:name w:val="index 2"/>
    <w:basedOn w:val="Normal"/>
    <w:next w:val="Normal"/>
    <w:autoRedefine/>
    <w:semiHidden/>
    <w:rsid w:val="00BB411E"/>
    <w:pPr>
      <w:ind w:left="400" w:hanging="200"/>
    </w:pPr>
  </w:style>
  <w:style w:type="paragraph" w:styleId="Index3">
    <w:name w:val="index 3"/>
    <w:basedOn w:val="Normal"/>
    <w:next w:val="Normal"/>
    <w:autoRedefine/>
    <w:semiHidden/>
    <w:rsid w:val="00BB411E"/>
    <w:pPr>
      <w:ind w:left="600" w:hanging="200"/>
    </w:pPr>
  </w:style>
  <w:style w:type="paragraph" w:styleId="Index4">
    <w:name w:val="index 4"/>
    <w:basedOn w:val="Normal"/>
    <w:next w:val="Normal"/>
    <w:autoRedefine/>
    <w:semiHidden/>
    <w:rsid w:val="00BB411E"/>
    <w:pPr>
      <w:ind w:left="800" w:hanging="200"/>
    </w:pPr>
  </w:style>
  <w:style w:type="paragraph" w:styleId="Index5">
    <w:name w:val="index 5"/>
    <w:basedOn w:val="Normal"/>
    <w:next w:val="Normal"/>
    <w:autoRedefine/>
    <w:semiHidden/>
    <w:rsid w:val="00BB411E"/>
    <w:pPr>
      <w:ind w:left="1000" w:hanging="200"/>
    </w:pPr>
  </w:style>
  <w:style w:type="paragraph" w:styleId="Index6">
    <w:name w:val="index 6"/>
    <w:basedOn w:val="Normal"/>
    <w:next w:val="Normal"/>
    <w:autoRedefine/>
    <w:semiHidden/>
    <w:rsid w:val="00BB411E"/>
    <w:pPr>
      <w:ind w:left="1200" w:hanging="200"/>
    </w:pPr>
  </w:style>
  <w:style w:type="paragraph" w:styleId="Index7">
    <w:name w:val="index 7"/>
    <w:basedOn w:val="Normal"/>
    <w:next w:val="Normal"/>
    <w:autoRedefine/>
    <w:semiHidden/>
    <w:rsid w:val="00BB411E"/>
    <w:pPr>
      <w:ind w:left="1400" w:hanging="200"/>
    </w:pPr>
  </w:style>
  <w:style w:type="paragraph" w:styleId="Index8">
    <w:name w:val="index 8"/>
    <w:basedOn w:val="Normal"/>
    <w:next w:val="Normal"/>
    <w:autoRedefine/>
    <w:semiHidden/>
    <w:rsid w:val="00BB411E"/>
    <w:pPr>
      <w:ind w:left="1600" w:hanging="200"/>
    </w:pPr>
  </w:style>
  <w:style w:type="paragraph" w:styleId="Index9">
    <w:name w:val="index 9"/>
    <w:basedOn w:val="Normal"/>
    <w:next w:val="Normal"/>
    <w:autoRedefine/>
    <w:semiHidden/>
    <w:rsid w:val="00BB411E"/>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sid w:val="00BB411E"/>
    <w:rPr>
      <w:dstrike w:val="0"/>
      <w:color w:val="0000FF"/>
      <w:u w:val="single"/>
      <w:vertAlign w:val="baseline"/>
    </w:rPr>
  </w:style>
  <w:style w:type="paragraph" w:styleId="Header">
    <w:name w:val="header"/>
    <w:basedOn w:val="Normal"/>
    <w:rsid w:val="00BB411E"/>
    <w:pPr>
      <w:tabs>
        <w:tab w:val="center" w:pos="4320"/>
        <w:tab w:val="right" w:pos="8640"/>
      </w:tabs>
    </w:pPr>
  </w:style>
  <w:style w:type="paragraph" w:styleId="Footer">
    <w:name w:val="footer"/>
    <w:basedOn w:val="Normal"/>
    <w:rsid w:val="00BB411E"/>
    <w:pPr>
      <w:tabs>
        <w:tab w:val="center" w:pos="4320"/>
        <w:tab w:val="right" w:pos="8640"/>
      </w:tabs>
    </w:pPr>
  </w:style>
  <w:style w:type="character" w:styleId="FollowedHyperlink">
    <w:name w:val="FollowedHyperlink"/>
    <w:rsid w:val="00BB411E"/>
    <w:rPr>
      <w:color w:val="800080"/>
      <w:u w:val="single"/>
    </w:rPr>
  </w:style>
  <w:style w:type="paragraph" w:styleId="ListBullet">
    <w:name w:val="List Bullet"/>
    <w:basedOn w:val="Normal"/>
    <w:rsid w:val="00BB411E"/>
    <w:pPr>
      <w:numPr>
        <w:numId w:val="1"/>
      </w:numPr>
      <w:spacing w:before="20" w:after="20"/>
      <w:ind w:left="357" w:hanging="357"/>
    </w:pPr>
    <w:rPr>
      <w:lang w:val="en-GB"/>
    </w:rPr>
  </w:style>
  <w:style w:type="paragraph" w:styleId="ListBullet2">
    <w:name w:val="List Bullet 2"/>
    <w:basedOn w:val="Normal"/>
    <w:rsid w:val="00BB411E"/>
    <w:pPr>
      <w:numPr>
        <w:numId w:val="2"/>
      </w:numPr>
      <w:spacing w:before="20" w:after="20"/>
      <w:ind w:left="714" w:hanging="357"/>
    </w:pPr>
    <w:rPr>
      <w:lang w:val="en-GB"/>
    </w:rPr>
  </w:style>
  <w:style w:type="paragraph" w:styleId="ListBullet3">
    <w:name w:val="List Bullet 3"/>
    <w:basedOn w:val="Normal"/>
    <w:rsid w:val="00BB411E"/>
    <w:pPr>
      <w:numPr>
        <w:numId w:val="3"/>
      </w:numPr>
      <w:spacing w:before="20" w:after="20"/>
      <w:ind w:left="1077" w:hanging="357"/>
    </w:pPr>
    <w:rPr>
      <w:lang w:val="en-GB"/>
    </w:rPr>
  </w:style>
  <w:style w:type="paragraph" w:styleId="ListBullet4">
    <w:name w:val="List Bullet 4"/>
    <w:basedOn w:val="Normal"/>
    <w:rsid w:val="00BB411E"/>
    <w:pPr>
      <w:numPr>
        <w:numId w:val="4"/>
      </w:numPr>
      <w:spacing w:before="20" w:after="20"/>
      <w:ind w:left="1434" w:hanging="357"/>
    </w:pPr>
    <w:rPr>
      <w:lang w:val="en-GB"/>
    </w:rPr>
  </w:style>
  <w:style w:type="paragraph" w:styleId="ListBullet5">
    <w:name w:val="List Bullet 5"/>
    <w:basedOn w:val="Normal"/>
    <w:rsid w:val="00BB411E"/>
    <w:pPr>
      <w:numPr>
        <w:numId w:val="5"/>
      </w:numPr>
    </w:pPr>
    <w:rPr>
      <w:lang w:val="en-GB"/>
    </w:rPr>
  </w:style>
  <w:style w:type="paragraph" w:styleId="ListNumber">
    <w:name w:val="List Number"/>
    <w:basedOn w:val="Normal"/>
    <w:rsid w:val="00BB411E"/>
    <w:pPr>
      <w:numPr>
        <w:numId w:val="6"/>
      </w:numPr>
      <w:spacing w:before="20" w:after="20"/>
    </w:pPr>
    <w:rPr>
      <w:lang w:val="en-GB"/>
    </w:rPr>
  </w:style>
  <w:style w:type="paragraph" w:styleId="ListNumber2">
    <w:name w:val="List Number 2"/>
    <w:basedOn w:val="Normal"/>
    <w:rsid w:val="00BB411E"/>
    <w:pPr>
      <w:numPr>
        <w:numId w:val="7"/>
      </w:numPr>
      <w:spacing w:before="20" w:after="20"/>
      <w:ind w:left="714" w:hanging="357"/>
    </w:pPr>
    <w:rPr>
      <w:lang w:val="en-GB"/>
    </w:rPr>
  </w:style>
  <w:style w:type="paragraph" w:styleId="ListNumber3">
    <w:name w:val="List Number 3"/>
    <w:basedOn w:val="Normal"/>
    <w:rsid w:val="00BB411E"/>
    <w:pPr>
      <w:numPr>
        <w:numId w:val="8"/>
      </w:numPr>
      <w:spacing w:before="20" w:after="20"/>
      <w:ind w:left="1077" w:hanging="357"/>
    </w:pPr>
    <w:rPr>
      <w:lang w:val="en-GB"/>
    </w:rPr>
  </w:style>
  <w:style w:type="paragraph" w:styleId="ListNumber4">
    <w:name w:val="List Number 4"/>
    <w:basedOn w:val="Normal"/>
    <w:rsid w:val="00BB411E"/>
    <w:pPr>
      <w:numPr>
        <w:numId w:val="9"/>
      </w:numPr>
      <w:spacing w:before="20" w:after="20"/>
      <w:ind w:left="1434" w:hanging="357"/>
    </w:pPr>
    <w:rPr>
      <w:lang w:val="en-GB"/>
    </w:rPr>
  </w:style>
  <w:style w:type="paragraph" w:styleId="ListNumber5">
    <w:name w:val="List Number 5"/>
    <w:basedOn w:val="Normal"/>
    <w:rsid w:val="00BB411E"/>
    <w:pPr>
      <w:numPr>
        <w:numId w:val="10"/>
      </w:numPr>
    </w:pPr>
    <w:rPr>
      <w:lang w:val="en-GB"/>
    </w:rPr>
  </w:style>
  <w:style w:type="paragraph" w:styleId="Caption">
    <w:name w:val="caption"/>
    <w:basedOn w:val="Normal"/>
    <w:next w:val="Normal"/>
    <w:qFormat/>
    <w:rsid w:val="00BB411E"/>
    <w:pPr>
      <w:spacing w:before="120"/>
      <w:jc w:val="center"/>
    </w:pPr>
    <w:rPr>
      <w:b/>
    </w:rPr>
  </w:style>
  <w:style w:type="paragraph" w:styleId="BalloonText">
    <w:name w:val="Balloon Text"/>
    <w:basedOn w:val="Normal"/>
    <w:semiHidden/>
    <w:rsid w:val="00BB411E"/>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paragraph" w:customStyle="1" w:styleId="Heading1A">
    <w:name w:val="Heading 1 A"/>
    <w:basedOn w:val="Heading1"/>
    <w:link w:val="Heading1AChar"/>
    <w:qFormat/>
    <w:rsid w:val="00383598"/>
    <w:pPr>
      <w:numPr>
        <w:numId w:val="22"/>
      </w:numPr>
      <w:ind w:left="357" w:hanging="357"/>
    </w:pPr>
    <w:rPr>
      <w:sz w:val="28"/>
    </w:rPr>
  </w:style>
  <w:style w:type="character" w:customStyle="1" w:styleId="Heading1Char">
    <w:name w:val="Heading 1 Char"/>
    <w:basedOn w:val="DefaultParagraphFont"/>
    <w:link w:val="Heading1"/>
    <w:rsid w:val="00383598"/>
    <w:rPr>
      <w:rFonts w:ascii="Arial" w:hAnsi="Arial"/>
      <w:b/>
      <w:kern w:val="28"/>
      <w:sz w:val="32"/>
      <w:lang w:val="en-US" w:eastAsia="en-US"/>
    </w:rPr>
  </w:style>
  <w:style w:type="character" w:customStyle="1" w:styleId="Heading1AChar">
    <w:name w:val="Heading 1 A Char"/>
    <w:basedOn w:val="Heading1Char"/>
    <w:link w:val="Heading1A"/>
    <w:rsid w:val="00383598"/>
    <w:rPr>
      <w:rFonts w:ascii="Arial" w:hAnsi="Arial"/>
      <w:b/>
      <w:kern w:val="28"/>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z2999\Downloads\MDD%20Template%20EA4%2001.00.01%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9DBEF513E146D186F6713D68E74096"/>
        <w:category>
          <w:name w:val="General"/>
          <w:gallery w:val="placeholder"/>
        </w:category>
        <w:types>
          <w:type w:val="bbPlcHdr"/>
        </w:types>
        <w:behaviors>
          <w:behavior w:val="content"/>
        </w:behaviors>
        <w:guid w:val="{F1F785B8-7FD1-4B55-BA15-C8A22D59DBF7}"/>
      </w:docPartPr>
      <w:docPartBody>
        <w:p w:rsidR="00060A7A" w:rsidRDefault="00504006">
          <w:pPr>
            <w:pStyle w:val="B59DBEF513E146D186F6713D68E74096"/>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04006"/>
    <w:rsid w:val="00035419"/>
    <w:rsid w:val="00060A7A"/>
    <w:rsid w:val="00066711"/>
    <w:rsid w:val="000950F6"/>
    <w:rsid w:val="000A0C8B"/>
    <w:rsid w:val="00112BEE"/>
    <w:rsid w:val="00146320"/>
    <w:rsid w:val="00175FF2"/>
    <w:rsid w:val="001958F7"/>
    <w:rsid w:val="001C52C4"/>
    <w:rsid w:val="001F72F9"/>
    <w:rsid w:val="001F7EE1"/>
    <w:rsid w:val="002E6751"/>
    <w:rsid w:val="00315835"/>
    <w:rsid w:val="003626D7"/>
    <w:rsid w:val="00504006"/>
    <w:rsid w:val="00531E5E"/>
    <w:rsid w:val="00633400"/>
    <w:rsid w:val="00681829"/>
    <w:rsid w:val="006E05BD"/>
    <w:rsid w:val="006E7693"/>
    <w:rsid w:val="00806B0F"/>
    <w:rsid w:val="008422F6"/>
    <w:rsid w:val="008B7569"/>
    <w:rsid w:val="0096377A"/>
    <w:rsid w:val="00976E9E"/>
    <w:rsid w:val="009B0D0D"/>
    <w:rsid w:val="00A777FE"/>
    <w:rsid w:val="00A830BF"/>
    <w:rsid w:val="00C87CF1"/>
    <w:rsid w:val="00E002A9"/>
    <w:rsid w:val="00E76F68"/>
    <w:rsid w:val="00ED2CCB"/>
    <w:rsid w:val="00F15350"/>
    <w:rsid w:val="00FE4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B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6B0F"/>
    <w:rPr>
      <w:color w:val="808080"/>
    </w:rPr>
  </w:style>
  <w:style w:type="paragraph" w:customStyle="1" w:styleId="B59DBEF513E146D186F6713D68E74096">
    <w:name w:val="B59DBEF513E146D186F6713D68E74096"/>
    <w:rsid w:val="00806B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9F3D8EE6-5FE5-4BC1-B28D-6DECF3EF7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 (2)</Template>
  <TotalTime>256</TotalTime>
  <Pages>13</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5697</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Byrski, Krzysztof</dc:creator>
  <cp:lastModifiedBy>Shishir Nagendra Holenarasipura Lakshmikanth S</cp:lastModifiedBy>
  <cp:revision>45</cp:revision>
  <cp:lastPrinted>2014-12-17T17:01:00Z</cp:lastPrinted>
  <dcterms:created xsi:type="dcterms:W3CDTF">2018-04-13T09:42:00Z</dcterms:created>
  <dcterms:modified xsi:type="dcterms:W3CDTF">2018-04-27T21:09:00Z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Effort</vt:lpwstr>
  </property>
  <property fmtid="{D5CDD505-2E9C-101B-9397-08002B2CF9AE}" pid="3" name="Template Version">
    <vt:lpwstr>EA4 01.00.01</vt:lpwstr>
  </property>
  <property fmtid="{D5CDD505-2E9C-101B-9397-08002B2CF9AE}" pid="4" name="Release Date">
    <vt:lpwstr>March 7, 2018</vt:lpwstr>
  </property>
  <property fmtid="{D5CDD505-2E9C-101B-9397-08002B2CF9AE}" pid="5" name="Location">
    <vt:lpwstr>Saginaw, MI, USA</vt:lpwstr>
  </property>
  <property fmtid="{D5CDD505-2E9C-101B-9397-08002B2CF9AE}" pid="6" name="Prepared by Group">
    <vt:lpwstr>Software Group</vt:lpwstr>
  </property>
  <property fmtid="{D5CDD505-2E9C-101B-9397-08002B2CF9AE}" pid="7" name="Prepared for Group">
    <vt:lpwstr>Software Engineering</vt:lpwstr>
  </property>
</Properties>
</file>